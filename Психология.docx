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D830" w14:textId="5405DC7E" w:rsidR="00B75C2D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bookmarkStart w:id="0" w:name="_Hlk120745584"/>
      <w:r w:rsidRPr="00061615">
        <w:rPr>
          <w:rFonts w:ascii="Times New Roman" w:hAnsi="Times New Roman"/>
          <w:lang w:val="en-US"/>
        </w:rPr>
        <w:t xml:space="preserve">&lt;question&gt; </w:t>
      </w:r>
      <w:r w:rsidR="00B75C2D" w:rsidRPr="00061615">
        <w:rPr>
          <w:rFonts w:ascii="Times New Roman" w:hAnsi="Times New Roman"/>
          <w:lang w:val="en-US"/>
        </w:rPr>
        <w:t>What is the definition of intragroup conflict?</w:t>
      </w:r>
    </w:p>
    <w:p w14:paraId="6C297064" w14:textId="213D1A09" w:rsidR="00B75C2D" w:rsidRPr="00194FDB" w:rsidRDefault="00061615" w:rsidP="00061615">
      <w:pPr>
        <w:pStyle w:val="a"/>
        <w:numPr>
          <w:ilvl w:val="0"/>
          <w:numId w:val="0"/>
        </w:numPr>
        <w:ind w:left="360" w:hanging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194FDB">
        <w:rPr>
          <w:rFonts w:ascii="Times New Roman" w:hAnsi="Times New Roman"/>
          <w:lang w:val="en-US"/>
        </w:rPr>
        <w:t>Experiencing conflict between two groups</w:t>
      </w:r>
    </w:p>
    <w:p w14:paraId="6D98D8FA" w14:textId="776485C2" w:rsidR="00B75C2D" w:rsidRPr="00194FDB" w:rsidRDefault="00061615" w:rsidP="00061615">
      <w:pPr>
        <w:pStyle w:val="a"/>
        <w:numPr>
          <w:ilvl w:val="0"/>
          <w:numId w:val="0"/>
        </w:numPr>
        <w:ind w:left="360" w:hanging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194FDB">
        <w:rPr>
          <w:rFonts w:ascii="Times New Roman" w:hAnsi="Times New Roman"/>
          <w:lang w:val="en-US"/>
        </w:rPr>
        <w:t>Experiencing conflict between two people</w:t>
      </w:r>
    </w:p>
    <w:p w14:paraId="0CC9AD0F" w14:textId="666C5B5C" w:rsidR="00B75C2D" w:rsidRPr="00061615" w:rsidRDefault="00061615" w:rsidP="00061615">
      <w:pPr>
        <w:pStyle w:val="a0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75C2D" w:rsidRPr="00061615">
        <w:rPr>
          <w:rFonts w:ascii="Times New Roman" w:hAnsi="Times New Roman"/>
        </w:rPr>
        <w:t>Experiencing conflict within a group</w:t>
      </w:r>
    </w:p>
    <w:p w14:paraId="3000CE53" w14:textId="50CCD318" w:rsidR="00B75C2D" w:rsidRPr="00194FDB" w:rsidRDefault="00061615" w:rsidP="00061615">
      <w:pPr>
        <w:pStyle w:val="a"/>
        <w:numPr>
          <w:ilvl w:val="0"/>
          <w:numId w:val="0"/>
        </w:numPr>
        <w:ind w:left="360" w:hanging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194FDB">
        <w:rPr>
          <w:rFonts w:ascii="Times New Roman" w:hAnsi="Times New Roman"/>
          <w:lang w:val="en-US"/>
        </w:rPr>
        <w:t>Experiencing conflict within yourself</w:t>
      </w:r>
    </w:p>
    <w:bookmarkEnd w:id="0"/>
    <w:p w14:paraId="5B6A3085" w14:textId="6C6919D6" w:rsidR="003A55D3" w:rsidRPr="00061615" w:rsidRDefault="00061615" w:rsidP="00061615">
      <w:pPr>
        <w:pStyle w:val="a1"/>
        <w:numPr>
          <w:ilvl w:val="0"/>
          <w:numId w:val="0"/>
        </w:numPr>
        <w:ind w:left="360" w:hanging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75C2D" w:rsidRPr="00061615">
        <w:rPr>
          <w:rFonts w:ascii="Times New Roman" w:hAnsi="Times New Roman"/>
          <w:lang w:val="en-US"/>
        </w:rPr>
        <w:t>The first stage of conflict process is:</w:t>
      </w:r>
    </w:p>
    <w:p w14:paraId="13D45322" w14:textId="1FFF6C46" w:rsidR="003A55D3" w:rsidRPr="00672A9F" w:rsidRDefault="00194FDB" w:rsidP="00061615">
      <w:pPr>
        <w:pStyle w:val="a"/>
        <w:numPr>
          <w:ilvl w:val="0"/>
          <w:numId w:val="0"/>
        </w:numPr>
        <w:ind w:left="360" w:hanging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061615">
        <w:rPr>
          <w:rFonts w:ascii="Times New Roman" w:hAnsi="Times New Roman"/>
          <w:lang w:val="en-US"/>
        </w:rPr>
        <w:t>Intentions</w:t>
      </w:r>
    </w:p>
    <w:p w14:paraId="5385F9A5" w14:textId="7FC624E6" w:rsidR="003A55D3" w:rsidRPr="00061615" w:rsidRDefault="00061615" w:rsidP="00061615">
      <w:pPr>
        <w:pStyle w:val="a0"/>
        <w:numPr>
          <w:ilvl w:val="0"/>
          <w:numId w:val="0"/>
        </w:numPr>
        <w:ind w:left="360" w:hanging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75C2D" w:rsidRPr="00061615">
        <w:rPr>
          <w:rFonts w:ascii="Times New Roman" w:hAnsi="Times New Roman"/>
        </w:rPr>
        <w:t>Potential opposition or incompatibility</w:t>
      </w:r>
    </w:p>
    <w:p w14:paraId="7002EF13" w14:textId="56EA1B27" w:rsidR="00B75C2D" w:rsidRPr="00061615" w:rsidRDefault="00194FDB" w:rsidP="00061615">
      <w:pPr>
        <w:pStyle w:val="a"/>
        <w:numPr>
          <w:ilvl w:val="0"/>
          <w:numId w:val="0"/>
        </w:numPr>
        <w:ind w:left="360" w:hanging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proofErr w:type="spellStart"/>
      <w:r w:rsidR="00B75C2D" w:rsidRPr="00061615">
        <w:rPr>
          <w:rFonts w:ascii="Times New Roman" w:hAnsi="Times New Roman"/>
          <w:lang w:val="en-US"/>
        </w:rPr>
        <w:t>Behaviour</w:t>
      </w:r>
      <w:proofErr w:type="spellEnd"/>
    </w:p>
    <w:p w14:paraId="01B84D02" w14:textId="0D15EFAD" w:rsidR="003A55D3" w:rsidRPr="00061615" w:rsidRDefault="00194FDB" w:rsidP="00061615">
      <w:pPr>
        <w:pStyle w:val="a"/>
        <w:numPr>
          <w:ilvl w:val="0"/>
          <w:numId w:val="0"/>
        </w:numPr>
        <w:ind w:left="360" w:hanging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061615">
        <w:rPr>
          <w:rFonts w:ascii="Times New Roman" w:hAnsi="Times New Roman"/>
          <w:lang w:val="en-US"/>
        </w:rPr>
        <w:t>Outcomes</w:t>
      </w:r>
    </w:p>
    <w:p w14:paraId="166EFCCD" w14:textId="6D068A71" w:rsidR="003A55D3" w:rsidRPr="00061615" w:rsidRDefault="00061615" w:rsidP="00061615">
      <w:pPr>
        <w:pStyle w:val="a1"/>
        <w:numPr>
          <w:ilvl w:val="0"/>
          <w:numId w:val="0"/>
        </w:numPr>
        <w:ind w:left="360" w:hanging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75C2D" w:rsidRPr="00061615">
        <w:rPr>
          <w:rFonts w:ascii="Times New Roman" w:hAnsi="Times New Roman"/>
          <w:lang w:val="en-US"/>
        </w:rPr>
        <w:t xml:space="preserve">A style in which conflict resolution, where one side focuses on the needs of the other, rather than the importance of the goal is: </w:t>
      </w:r>
    </w:p>
    <w:p w14:paraId="3AE50B5C" w14:textId="28E9446D" w:rsidR="003A55D3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266627">
        <w:rPr>
          <w:rFonts w:ascii="Times New Roman" w:hAnsi="Times New Roman"/>
          <w:lang w:val="en-US"/>
        </w:rPr>
        <w:t>A</w:t>
      </w:r>
      <w:r w:rsidR="00B75C2D" w:rsidRPr="00061615">
        <w:rPr>
          <w:rFonts w:ascii="Times New Roman" w:hAnsi="Times New Roman"/>
          <w:lang w:val="en-US"/>
        </w:rPr>
        <w:t>voiding style</w:t>
      </w:r>
    </w:p>
    <w:p w14:paraId="7FF18C74" w14:textId="0FEA13F5" w:rsidR="003A55D3" w:rsidRPr="00672A9F" w:rsidRDefault="00672A9F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color w:val="FF0000"/>
          <w:lang w:val="en-US"/>
        </w:rPr>
      </w:pPr>
      <w:r w:rsidRPr="00672A9F">
        <w:rPr>
          <w:rFonts w:ascii="Times New Roman" w:hAnsi="Times New Roman"/>
          <w:color w:val="FF0000"/>
          <w:sz w:val="28"/>
          <w:szCs w:val="28"/>
          <w:lang w:val="en-US"/>
        </w:rPr>
        <w:t xml:space="preserve">&lt;variant&gt; </w:t>
      </w:r>
      <w:r w:rsidR="00266627" w:rsidRPr="00672A9F">
        <w:rPr>
          <w:rFonts w:ascii="Times New Roman" w:hAnsi="Times New Roman"/>
          <w:color w:val="FF0000"/>
        </w:rPr>
        <w:t>C</w:t>
      </w:r>
      <w:r w:rsidR="00B75C2D" w:rsidRPr="00672A9F">
        <w:rPr>
          <w:rFonts w:ascii="Times New Roman" w:hAnsi="Times New Roman"/>
          <w:color w:val="FF0000"/>
        </w:rPr>
        <w:t>ompeting style</w:t>
      </w:r>
    </w:p>
    <w:p w14:paraId="70A63BA5" w14:textId="380AC310" w:rsidR="003A55D3" w:rsidRPr="00194FDB" w:rsidRDefault="00672A9F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266627">
        <w:rPr>
          <w:rFonts w:ascii="Times New Roman" w:hAnsi="Times New Roman"/>
          <w:lang w:val="en-US"/>
        </w:rPr>
        <w:t>A</w:t>
      </w:r>
      <w:r w:rsidR="00B75C2D" w:rsidRPr="00061615">
        <w:rPr>
          <w:rFonts w:ascii="Times New Roman" w:hAnsi="Times New Roman"/>
          <w:lang w:val="en-US"/>
        </w:rPr>
        <w:t>ccommodating style</w:t>
      </w:r>
    </w:p>
    <w:p w14:paraId="50680B6A" w14:textId="7B537EA2" w:rsidR="003A55D3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266627">
        <w:rPr>
          <w:rFonts w:ascii="Times New Roman" w:hAnsi="Times New Roman"/>
          <w:lang w:val="en-US"/>
        </w:rPr>
        <w:t>C</w:t>
      </w:r>
      <w:r w:rsidR="00B75C2D" w:rsidRPr="00194FDB">
        <w:rPr>
          <w:rFonts w:ascii="Times New Roman" w:hAnsi="Times New Roman"/>
          <w:lang w:val="en-US"/>
        </w:rPr>
        <w:t>ompromising style</w:t>
      </w:r>
    </w:p>
    <w:p w14:paraId="428AB38E" w14:textId="2C84D151" w:rsidR="003A55D3" w:rsidRPr="00672A9F" w:rsidRDefault="00061615" w:rsidP="00672A9F">
      <w:pPr>
        <w:pStyle w:val="a1"/>
        <w:numPr>
          <w:ilvl w:val="0"/>
          <w:numId w:val="0"/>
        </w:numPr>
        <w:ind w:left="142"/>
        <w:rPr>
          <w:lang w:val="en-US"/>
        </w:rPr>
      </w:pPr>
      <w:r w:rsidRPr="00061615">
        <w:rPr>
          <w:rFonts w:ascii="Times New Roman" w:hAnsi="Times New Roman"/>
          <w:lang w:val="en-US"/>
        </w:rPr>
        <w:t>&lt;question</w:t>
      </w:r>
      <w:proofErr w:type="gramStart"/>
      <w:r w:rsidRPr="00061615">
        <w:rPr>
          <w:rFonts w:ascii="Times New Roman" w:hAnsi="Times New Roman"/>
          <w:lang w:val="en-US"/>
        </w:rPr>
        <w:t xml:space="preserve">&gt; </w:t>
      </w:r>
      <w:r>
        <w:rPr>
          <w:rFonts w:ascii="Times New Roman" w:hAnsi="Times New Roman"/>
          <w:lang w:val="en-US"/>
        </w:rPr>
        <w:t xml:space="preserve"> </w:t>
      </w:r>
      <w:r w:rsidR="00672A9F" w:rsidRPr="003D59DC">
        <w:rPr>
          <w:lang w:val="en-US"/>
        </w:rPr>
        <w:t>Define</w:t>
      </w:r>
      <w:proofErr w:type="gramEnd"/>
      <w:r w:rsidR="00672A9F" w:rsidRPr="003D59DC">
        <w:rPr>
          <w:lang w:val="en-US"/>
        </w:rPr>
        <w:t xml:space="preserve"> the type of conflict:  when conflict happened between groups inside and outside an organization disagree on various issues?</w:t>
      </w:r>
    </w:p>
    <w:p w14:paraId="5E172474" w14:textId="34534813" w:rsidR="003A55D3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061615">
        <w:rPr>
          <w:rFonts w:ascii="Times New Roman" w:hAnsi="Times New Roman"/>
          <w:lang w:val="en-US"/>
        </w:rPr>
        <w:t>Intragroup</w:t>
      </w:r>
    </w:p>
    <w:p w14:paraId="38DE5620" w14:textId="134DD6CA" w:rsidR="003A55D3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75C2D" w:rsidRPr="00194FDB">
        <w:rPr>
          <w:rFonts w:ascii="Times New Roman" w:hAnsi="Times New Roman"/>
          <w:lang w:val="en-US"/>
        </w:rPr>
        <w:t>Intergroup</w:t>
      </w:r>
    </w:p>
    <w:p w14:paraId="449AD740" w14:textId="7A00D68B" w:rsidR="003A55D3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061615">
        <w:rPr>
          <w:rFonts w:ascii="Times New Roman" w:hAnsi="Times New Roman"/>
          <w:lang w:val="en-US"/>
        </w:rPr>
        <w:t>Interpersonal</w:t>
      </w:r>
    </w:p>
    <w:p w14:paraId="1328480F" w14:textId="0D3383F1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061615">
        <w:rPr>
          <w:rFonts w:ascii="Times New Roman" w:hAnsi="Times New Roman"/>
          <w:lang w:val="en-US"/>
        </w:rPr>
        <w:t>Intrapersonal</w:t>
      </w:r>
    </w:p>
    <w:p w14:paraId="68861F5D" w14:textId="7394C9E9" w:rsidR="00B14348" w:rsidRPr="00672A9F" w:rsidRDefault="00061615" w:rsidP="00061615">
      <w:pPr>
        <w:pStyle w:val="a1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75C2D" w:rsidRPr="00061615">
        <w:rPr>
          <w:rFonts w:ascii="Times New Roman" w:hAnsi="Times New Roman"/>
          <w:lang w:val="en-US"/>
        </w:rPr>
        <w:t>Which style of conflict management is wrong?</w:t>
      </w:r>
      <w:r w:rsidR="00672A9F" w:rsidRPr="00672A9F">
        <w:rPr>
          <w:rFonts w:ascii="Times New Roman" w:hAnsi="Times New Roman"/>
          <w:lang w:val="en-US"/>
        </w:rPr>
        <w:t xml:space="preserve"> </w:t>
      </w:r>
      <w:r w:rsidR="00672A9F" w:rsidRPr="003D59DC">
        <w:rPr>
          <w:lang w:val="en-US"/>
        </w:rPr>
        <w:t>(according Thomas classification)</w:t>
      </w:r>
    </w:p>
    <w:p w14:paraId="7C6E18FC" w14:textId="0C596854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061615">
        <w:rPr>
          <w:rFonts w:ascii="Times New Roman" w:hAnsi="Times New Roman"/>
          <w:lang w:val="en-US"/>
        </w:rPr>
        <w:t>Competing style</w:t>
      </w:r>
    </w:p>
    <w:p w14:paraId="110890BC" w14:textId="5D0425B2" w:rsidR="00B75C2D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194FDB">
        <w:rPr>
          <w:rFonts w:ascii="Times New Roman" w:hAnsi="Times New Roman"/>
          <w:lang w:val="en-US"/>
        </w:rPr>
        <w:t>Accommodating style</w:t>
      </w:r>
    </w:p>
    <w:p w14:paraId="26C17276" w14:textId="2C35C433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75C2D" w:rsidRPr="00061615">
        <w:rPr>
          <w:rFonts w:ascii="Times New Roman" w:hAnsi="Times New Roman"/>
        </w:rPr>
        <w:t>Confrontation style</w:t>
      </w:r>
    </w:p>
    <w:p w14:paraId="6650D688" w14:textId="03270CF0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061615">
        <w:rPr>
          <w:rFonts w:ascii="Times New Roman" w:hAnsi="Times New Roman"/>
          <w:lang w:val="en-US"/>
        </w:rPr>
        <w:t>Avoiding style</w:t>
      </w:r>
    </w:p>
    <w:p w14:paraId="427894E5" w14:textId="749B3A0D" w:rsidR="00B14348" w:rsidRPr="00194FDB" w:rsidRDefault="00061615" w:rsidP="00061615">
      <w:pPr>
        <w:pStyle w:val="a1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75C2D" w:rsidRPr="00194FDB">
        <w:rPr>
          <w:rFonts w:ascii="Times New Roman" w:hAnsi="Times New Roman"/>
          <w:lang w:val="en-US"/>
        </w:rPr>
        <w:t xml:space="preserve">Collaborating style is… </w:t>
      </w:r>
    </w:p>
    <w:p w14:paraId="26F4F4BA" w14:textId="0C27FC8D" w:rsidR="00B14348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061615">
        <w:rPr>
          <w:rFonts w:ascii="Times New Roman" w:hAnsi="Times New Roman"/>
          <w:lang w:val="en-US"/>
        </w:rPr>
        <w:t xml:space="preserve">One where one has low concern for his or her ultimate goal and low concern for his or her relationship with the other.  </w:t>
      </w:r>
    </w:p>
    <w:p w14:paraId="1E5D4DC0" w14:textId="25B49093" w:rsidR="00B14348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75C2D" w:rsidRPr="00061615">
        <w:rPr>
          <w:rFonts w:ascii="Times New Roman" w:hAnsi="Times New Roman"/>
        </w:rPr>
        <w:t>One where there is high concern for relationships and high concern for achieving one’s own goal.</w:t>
      </w:r>
    </w:p>
    <w:p w14:paraId="7C7C91D8" w14:textId="75106AE3" w:rsidR="00B14348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75C2D" w:rsidRPr="00061615">
        <w:rPr>
          <w:rFonts w:ascii="Times New Roman" w:hAnsi="Times New Roman"/>
          <w:lang w:val="en-US"/>
        </w:rPr>
        <w:t>Where one party focuses on the needs of the other, and not the importance of the goal.</w:t>
      </w:r>
    </w:p>
    <w:p w14:paraId="17379C47" w14:textId="11E18A1C" w:rsidR="00B14348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lastRenderedPageBreak/>
        <w:t xml:space="preserve">&lt;variant&gt; </w:t>
      </w:r>
      <w:r w:rsidR="00CD189C" w:rsidRPr="00061615">
        <w:rPr>
          <w:rFonts w:ascii="Times New Roman" w:hAnsi="Times New Roman"/>
          <w:lang w:val="en-US"/>
        </w:rPr>
        <w:t>Defined by one party pushing ahead with his or her own mission and goals with no concern for the other party in the conflict.</w:t>
      </w:r>
    </w:p>
    <w:p w14:paraId="1545EBC5" w14:textId="020F0B26" w:rsidR="00B14348" w:rsidRPr="00061615" w:rsidRDefault="00061615" w:rsidP="00061615">
      <w:pPr>
        <w:pStyle w:val="a1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CD189C" w:rsidRPr="00061615">
        <w:rPr>
          <w:rFonts w:ascii="Times New Roman" w:hAnsi="Times New Roman"/>
          <w:lang w:val="en-US"/>
        </w:rPr>
        <w:t xml:space="preserve">Which type of conflict is wrong? </w:t>
      </w:r>
    </w:p>
    <w:p w14:paraId="36729738" w14:textId="02176587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672A9F">
        <w:rPr>
          <w:rFonts w:ascii="Times New Roman" w:hAnsi="Times New Roman"/>
        </w:rPr>
        <w:t>Gender</w:t>
      </w:r>
    </w:p>
    <w:p w14:paraId="65201117" w14:textId="147BFDE9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061615">
        <w:rPr>
          <w:rFonts w:ascii="Times New Roman" w:hAnsi="Times New Roman"/>
          <w:lang w:val="en-US"/>
        </w:rPr>
        <w:t>Interpersonal</w:t>
      </w:r>
    </w:p>
    <w:p w14:paraId="14DEB2B5" w14:textId="73C88DC9" w:rsidR="00CD189C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194FDB">
        <w:rPr>
          <w:rFonts w:ascii="Times New Roman" w:hAnsi="Times New Roman"/>
          <w:lang w:val="en-US"/>
        </w:rPr>
        <w:t xml:space="preserve">Intragroup </w:t>
      </w:r>
    </w:p>
    <w:p w14:paraId="1932EAE0" w14:textId="6FF4566C" w:rsidR="00CD189C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194FDB">
        <w:rPr>
          <w:rFonts w:ascii="Times New Roman" w:hAnsi="Times New Roman"/>
          <w:lang w:val="en-US"/>
        </w:rPr>
        <w:t>Intergroup</w:t>
      </w:r>
    </w:p>
    <w:p w14:paraId="75059B9E" w14:textId="162B5F30" w:rsidR="00B14348" w:rsidRPr="00061615" w:rsidRDefault="00061615" w:rsidP="00061615">
      <w:pPr>
        <w:pStyle w:val="a1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CD189C" w:rsidRPr="00061615">
        <w:rPr>
          <w:rFonts w:ascii="Times New Roman" w:hAnsi="Times New Roman"/>
          <w:lang w:val="en-US"/>
        </w:rPr>
        <w:t>If a conflict arises, is it most likely due to problems related to?</w:t>
      </w:r>
    </w:p>
    <w:p w14:paraId="732FEB37" w14:textId="0BA45790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061615">
        <w:rPr>
          <w:rFonts w:ascii="Times New Roman" w:hAnsi="Times New Roman"/>
          <w:lang w:val="en-US"/>
        </w:rPr>
        <w:t>Personal variables, communication, nature</w:t>
      </w:r>
    </w:p>
    <w:p w14:paraId="2A3748CA" w14:textId="3ABFD933" w:rsidR="00CD189C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194FDB">
        <w:rPr>
          <w:rFonts w:ascii="Times New Roman" w:hAnsi="Times New Roman"/>
          <w:lang w:val="en-US"/>
        </w:rPr>
        <w:t>Nature, communication, structure</w:t>
      </w:r>
    </w:p>
    <w:p w14:paraId="26BAD338" w14:textId="6CFC419B" w:rsidR="00CD189C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194FDB">
        <w:rPr>
          <w:rFonts w:ascii="Times New Roman" w:hAnsi="Times New Roman"/>
          <w:lang w:val="en-US"/>
        </w:rPr>
        <w:t>Communication, nature, personal variables</w:t>
      </w:r>
    </w:p>
    <w:p w14:paraId="594B5485" w14:textId="7C7971FC" w:rsidR="00CD189C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CD189C" w:rsidRPr="00061615">
        <w:rPr>
          <w:rFonts w:ascii="Times New Roman" w:hAnsi="Times New Roman"/>
        </w:rPr>
        <w:t>Structure, personal variables, communication</w:t>
      </w:r>
    </w:p>
    <w:p w14:paraId="76366CED" w14:textId="18EF78A1" w:rsidR="00B14348" w:rsidRPr="00061615" w:rsidRDefault="00061615" w:rsidP="00061615">
      <w:pPr>
        <w:pStyle w:val="a1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CD189C" w:rsidRPr="00061615">
        <w:rPr>
          <w:rFonts w:ascii="Times New Roman" w:hAnsi="Times New Roman"/>
          <w:lang w:val="en-US"/>
        </w:rPr>
        <w:t>All of them are types of conflict EXCEPT FOR:</w:t>
      </w:r>
    </w:p>
    <w:p w14:paraId="20FDA999" w14:textId="002F43DB" w:rsidR="00B14348" w:rsidRPr="00C21336" w:rsidRDefault="00194FDB" w:rsidP="00672A9F">
      <w:pPr>
        <w:pStyle w:val="a"/>
        <w:numPr>
          <w:ilvl w:val="0"/>
          <w:numId w:val="0"/>
        </w:numPr>
        <w:ind w:firstLine="360"/>
        <w:rPr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72A9F" w:rsidRPr="00672A9F">
        <w:t>Personal</w:t>
      </w:r>
    </w:p>
    <w:p w14:paraId="6916D85D" w14:textId="4C3B1CBC" w:rsidR="00CD189C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>&lt;variant</w:t>
      </w:r>
      <w:proofErr w:type="gramStart"/>
      <w:r w:rsidRPr="00194FDB">
        <w:rPr>
          <w:rFonts w:ascii="Times New Roman" w:hAnsi="Times New Roman"/>
          <w:sz w:val="28"/>
          <w:szCs w:val="28"/>
          <w:lang w:val="en-US"/>
        </w:rPr>
        <w:t xml:space="preserve">&gt; </w:t>
      </w:r>
      <w:r w:rsidR="00672A9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72A9F" w:rsidRPr="00672A9F">
        <w:rPr>
          <w:rFonts w:ascii="Times New Roman" w:hAnsi="Times New Roman"/>
          <w:sz w:val="28"/>
          <w:szCs w:val="28"/>
          <w:lang w:val="en-US"/>
        </w:rPr>
        <w:t>Intragroup</w:t>
      </w:r>
      <w:proofErr w:type="gramEnd"/>
    </w:p>
    <w:p w14:paraId="3E6022D5" w14:textId="5BD83719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672A9F" w:rsidRPr="00672A9F">
        <w:rPr>
          <w:rFonts w:ascii="Times New Roman" w:hAnsi="Times New Roman"/>
          <w:lang w:val="en-US"/>
        </w:rPr>
        <w:t>Gender</w:t>
      </w:r>
    </w:p>
    <w:p w14:paraId="09250D77" w14:textId="4AEB3566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72A9F" w:rsidRPr="00672A9F">
        <w:rPr>
          <w:rFonts w:ascii="Times New Roman" w:hAnsi="Times New Roman"/>
          <w:sz w:val="28"/>
          <w:szCs w:val="28"/>
          <w:lang w:val="en-US"/>
        </w:rPr>
        <w:t>Intergroup</w:t>
      </w:r>
    </w:p>
    <w:p w14:paraId="51CC57A3" w14:textId="35F367D8" w:rsidR="00B14348" w:rsidRPr="00061615" w:rsidRDefault="00061615" w:rsidP="00061615">
      <w:pPr>
        <w:pStyle w:val="a1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CD189C" w:rsidRPr="00061615">
        <w:rPr>
          <w:rFonts w:ascii="Times New Roman" w:hAnsi="Times New Roman"/>
          <w:lang w:val="en-US"/>
        </w:rPr>
        <w:t xml:space="preserve">The best result of a conflict when both sides win is: </w:t>
      </w:r>
    </w:p>
    <w:p w14:paraId="274AF0F7" w14:textId="55FE37E1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061615">
        <w:rPr>
          <w:rFonts w:ascii="Times New Roman" w:hAnsi="Times New Roman"/>
          <w:lang w:val="en-US"/>
        </w:rPr>
        <w:t>Competing</w:t>
      </w:r>
    </w:p>
    <w:p w14:paraId="010B0B07" w14:textId="3A025419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CD189C" w:rsidRPr="00061615">
        <w:rPr>
          <w:rFonts w:ascii="Times New Roman" w:hAnsi="Times New Roman"/>
        </w:rPr>
        <w:t>Collaborating</w:t>
      </w:r>
    </w:p>
    <w:p w14:paraId="1FB2B01C" w14:textId="14B28A68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061615">
        <w:rPr>
          <w:rFonts w:ascii="Times New Roman" w:hAnsi="Times New Roman"/>
          <w:lang w:val="en-US"/>
        </w:rPr>
        <w:t>Compromise</w:t>
      </w:r>
    </w:p>
    <w:p w14:paraId="24D821CD" w14:textId="20747F31" w:rsidR="00CD189C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194FDB">
        <w:rPr>
          <w:rFonts w:ascii="Times New Roman" w:hAnsi="Times New Roman"/>
          <w:lang w:val="en-US"/>
        </w:rPr>
        <w:t>Accommodating</w:t>
      </w:r>
    </w:p>
    <w:p w14:paraId="386CC27F" w14:textId="55E39B84" w:rsidR="00B14348" w:rsidRPr="00061615" w:rsidRDefault="00061615" w:rsidP="00061615">
      <w:pPr>
        <w:pStyle w:val="a1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CD189C" w:rsidRPr="00061615">
        <w:rPr>
          <w:rFonts w:ascii="Times New Roman" w:hAnsi="Times New Roman"/>
          <w:lang w:val="en-US"/>
        </w:rPr>
        <w:t>Choose style of conflict where one party focuses on the needs of the other, and not the importance of the goal.</w:t>
      </w:r>
      <w:r w:rsidR="00B14348" w:rsidRPr="00061615">
        <w:rPr>
          <w:rFonts w:ascii="Times New Roman" w:hAnsi="Times New Roman"/>
          <w:lang w:val="en-US"/>
        </w:rPr>
        <w:t xml:space="preserve"> </w:t>
      </w:r>
    </w:p>
    <w:p w14:paraId="3F6E5891" w14:textId="30403240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061615">
        <w:rPr>
          <w:rFonts w:ascii="Times New Roman" w:hAnsi="Times New Roman"/>
          <w:lang w:val="en-US"/>
        </w:rPr>
        <w:t>Competing</w:t>
      </w:r>
    </w:p>
    <w:p w14:paraId="042A86DD" w14:textId="29D4849D" w:rsidR="00CD189C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194FDB">
        <w:rPr>
          <w:rFonts w:ascii="Times New Roman" w:hAnsi="Times New Roman"/>
          <w:lang w:val="en-US"/>
        </w:rPr>
        <w:t>Collaborating</w:t>
      </w:r>
    </w:p>
    <w:p w14:paraId="78AEDA8B" w14:textId="58F039D3" w:rsidR="00CD189C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194FDB">
        <w:rPr>
          <w:rFonts w:ascii="Times New Roman" w:hAnsi="Times New Roman"/>
          <w:lang w:val="en-US"/>
        </w:rPr>
        <w:t>Compromise</w:t>
      </w:r>
    </w:p>
    <w:p w14:paraId="07488D58" w14:textId="06611F19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CD189C" w:rsidRPr="00061615">
        <w:rPr>
          <w:rFonts w:ascii="Times New Roman" w:hAnsi="Times New Roman"/>
        </w:rPr>
        <w:t>Accommodating</w:t>
      </w:r>
    </w:p>
    <w:p w14:paraId="04D3DB2F" w14:textId="17D1ECD3" w:rsidR="00B14348" w:rsidRPr="00061615" w:rsidRDefault="00061615" w:rsidP="00061615">
      <w:pPr>
        <w:pStyle w:val="a1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CD189C" w:rsidRPr="00061615">
        <w:rPr>
          <w:rFonts w:ascii="Times New Roman" w:hAnsi="Times New Roman"/>
          <w:lang w:val="en-US"/>
        </w:rPr>
        <w:t>All of them are types of conflict EXCEPT FOR:</w:t>
      </w:r>
    </w:p>
    <w:p w14:paraId="4E8C42D6" w14:textId="56F2B7A8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proofErr w:type="spellStart"/>
      <w:r w:rsidR="00CD189C" w:rsidRPr="00061615">
        <w:rPr>
          <w:rFonts w:ascii="Times New Roman" w:hAnsi="Times New Roman"/>
        </w:rPr>
        <w:t>Intregroup</w:t>
      </w:r>
      <w:proofErr w:type="spellEnd"/>
    </w:p>
    <w:p w14:paraId="75ECDE63" w14:textId="12E735BD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CD189C" w:rsidRPr="00061615">
        <w:rPr>
          <w:rFonts w:ascii="Times New Roman" w:hAnsi="Times New Roman"/>
          <w:lang w:val="en-US"/>
        </w:rPr>
        <w:t>Intragroup</w:t>
      </w:r>
    </w:p>
    <w:p w14:paraId="1B1C6338" w14:textId="4B053E38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D594A" w:rsidRPr="00061615">
        <w:rPr>
          <w:rFonts w:ascii="Times New Roman" w:hAnsi="Times New Roman"/>
          <w:lang w:val="en-US"/>
        </w:rPr>
        <w:t>Intrapersonal</w:t>
      </w:r>
    </w:p>
    <w:p w14:paraId="2B171A83" w14:textId="2330CAC7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D594A" w:rsidRPr="00194FDB">
        <w:rPr>
          <w:rFonts w:ascii="Times New Roman" w:hAnsi="Times New Roman"/>
          <w:lang w:val="en-US"/>
        </w:rPr>
        <w:t>Interpersonal</w:t>
      </w:r>
    </w:p>
    <w:p w14:paraId="3060CBCA" w14:textId="3FEC01A5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lastRenderedPageBreak/>
        <w:t xml:space="preserve">&lt;question&gt; </w:t>
      </w:r>
      <w:r w:rsidR="00FD594A" w:rsidRPr="00061615">
        <w:rPr>
          <w:rFonts w:ascii="Times New Roman" w:hAnsi="Times New Roman"/>
          <w:lang w:val="en-US"/>
        </w:rPr>
        <w:t>You should use compromising style if...</w:t>
      </w:r>
    </w:p>
    <w:p w14:paraId="0C76C0B4" w14:textId="21E0055E" w:rsidR="00B14348" w:rsidRPr="00061615" w:rsidRDefault="00194FDB" w:rsidP="00194FDB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D594A" w:rsidRPr="00061615">
        <w:rPr>
          <w:rFonts w:ascii="Times New Roman" w:hAnsi="Times New Roman"/>
          <w:lang w:val="en-US"/>
        </w:rPr>
        <w:t>When long-term solutions are needed</w:t>
      </w:r>
    </w:p>
    <w:p w14:paraId="42CB7555" w14:textId="387C7D00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FD594A" w:rsidRPr="00061615">
        <w:rPr>
          <w:rFonts w:ascii="Times New Roman" w:hAnsi="Times New Roman"/>
        </w:rPr>
        <w:t>The parties have equal power</w:t>
      </w:r>
    </w:p>
    <w:p w14:paraId="126123B6" w14:textId="2A3AAF28" w:rsidR="00B14348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D594A" w:rsidRPr="00061615">
        <w:rPr>
          <w:rFonts w:ascii="Times New Roman" w:hAnsi="Times New Roman"/>
          <w:lang w:val="en-US"/>
        </w:rPr>
        <w:t>Finding the most creative solution is essential</w:t>
      </w:r>
    </w:p>
    <w:p w14:paraId="28DD32DA" w14:textId="27268937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72A9F" w:rsidRPr="00672A9F">
        <w:rPr>
          <w:rFonts w:ascii="Times New Roman" w:hAnsi="Times New Roman"/>
          <w:lang w:val="en-US"/>
        </w:rPr>
        <w:t>When an emergency is looming and you don’t have time</w:t>
      </w:r>
    </w:p>
    <w:p w14:paraId="48F492A3" w14:textId="4442560D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proofErr w:type="gramStart"/>
      <w:r w:rsidR="00FD594A" w:rsidRPr="00061615">
        <w:rPr>
          <w:rFonts w:ascii="Times New Roman" w:hAnsi="Times New Roman"/>
          <w:lang w:val="en-US"/>
        </w:rPr>
        <w:t>Which  style</w:t>
      </w:r>
      <w:proofErr w:type="gramEnd"/>
      <w:r w:rsidR="00FD594A" w:rsidRPr="00061615">
        <w:rPr>
          <w:rFonts w:ascii="Times New Roman" w:hAnsi="Times New Roman"/>
          <w:lang w:val="en-US"/>
        </w:rPr>
        <w:t xml:space="preserve"> of conflict you should use if an emergency is looming and there's no room for </w:t>
      </w:r>
      <w:proofErr w:type="spellStart"/>
      <w:r w:rsidR="00FD594A" w:rsidRPr="00061615">
        <w:rPr>
          <w:rFonts w:ascii="Times New Roman" w:hAnsi="Times New Roman"/>
          <w:lang w:val="en-US"/>
        </w:rPr>
        <w:t>debat</w:t>
      </w:r>
      <w:proofErr w:type="spellEnd"/>
      <w:r w:rsidR="00FD594A" w:rsidRPr="00061615">
        <w:rPr>
          <w:rFonts w:ascii="Times New Roman" w:hAnsi="Times New Roman"/>
          <w:lang w:val="en-US"/>
        </w:rPr>
        <w:t>?</w:t>
      </w:r>
    </w:p>
    <w:p w14:paraId="45A3DB61" w14:textId="1AD44218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FD594A" w:rsidRPr="00061615">
        <w:rPr>
          <w:rFonts w:ascii="Times New Roman" w:hAnsi="Times New Roman"/>
        </w:rPr>
        <w:t>Competing</w:t>
      </w:r>
    </w:p>
    <w:p w14:paraId="3A23F1EE" w14:textId="46BD6A8A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D594A" w:rsidRPr="00061615">
        <w:rPr>
          <w:rFonts w:ascii="Times New Roman" w:hAnsi="Times New Roman"/>
          <w:lang w:val="en-US"/>
        </w:rPr>
        <w:t>Collaborating</w:t>
      </w:r>
    </w:p>
    <w:p w14:paraId="1004FB33" w14:textId="6BAD1848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D594A" w:rsidRPr="00061615">
        <w:rPr>
          <w:rFonts w:ascii="Times New Roman" w:hAnsi="Times New Roman"/>
          <w:lang w:val="en-US"/>
        </w:rPr>
        <w:t>Compromise</w:t>
      </w:r>
    </w:p>
    <w:p w14:paraId="2A258ECC" w14:textId="6A896E6D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D594A" w:rsidRPr="00061615">
        <w:rPr>
          <w:rFonts w:ascii="Times New Roman" w:hAnsi="Times New Roman"/>
          <w:lang w:val="en-US"/>
        </w:rPr>
        <w:t>Accommodating</w:t>
      </w:r>
    </w:p>
    <w:p w14:paraId="560A21EF" w14:textId="6A3D1458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FD594A" w:rsidRPr="00061615">
        <w:rPr>
          <w:rFonts w:ascii="Times New Roman" w:hAnsi="Times New Roman"/>
          <w:lang w:val="en-US"/>
        </w:rPr>
        <w:t>What type of conflict is experienced by a single individual, when his or her own goals, values or roles diverge?</w:t>
      </w:r>
    </w:p>
    <w:p w14:paraId="5DC4A9C2" w14:textId="5BF84512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FD594A" w:rsidRPr="00061615">
        <w:rPr>
          <w:rFonts w:ascii="Times New Roman" w:hAnsi="Times New Roman"/>
        </w:rPr>
        <w:t>Intrapersonal</w:t>
      </w:r>
    </w:p>
    <w:p w14:paraId="5CB172CF" w14:textId="355E3792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D594A" w:rsidRPr="00061615">
        <w:rPr>
          <w:rFonts w:ascii="Times New Roman" w:hAnsi="Times New Roman"/>
          <w:lang w:val="en-US"/>
        </w:rPr>
        <w:t>Interpersonal</w:t>
      </w:r>
    </w:p>
    <w:p w14:paraId="78E01D14" w14:textId="7A86AC0F" w:rsidR="006669AA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194FDB">
        <w:rPr>
          <w:rFonts w:ascii="Times New Roman" w:hAnsi="Times New Roman"/>
          <w:lang w:val="en-US"/>
        </w:rPr>
        <w:t>Intragroup</w:t>
      </w:r>
    </w:p>
    <w:p w14:paraId="2DE807BE" w14:textId="1B83BB5B" w:rsidR="006669AA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I</w:t>
      </w:r>
      <w:r w:rsidR="006669AA" w:rsidRPr="00194FDB">
        <w:rPr>
          <w:rFonts w:ascii="Times New Roman" w:hAnsi="Times New Roman"/>
          <w:lang w:val="en-US"/>
        </w:rPr>
        <w:t>ntergroup</w:t>
      </w:r>
    </w:p>
    <w:p w14:paraId="412E24D2" w14:textId="3EEB76E5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6669AA" w:rsidRPr="00061615">
        <w:rPr>
          <w:rFonts w:ascii="Times New Roman" w:hAnsi="Times New Roman"/>
          <w:lang w:val="en-US"/>
        </w:rPr>
        <w:t>Which type of conflict is conflict within a group or team, where members conflict over goals or procedures? </w:t>
      </w:r>
    </w:p>
    <w:p w14:paraId="113BBDCC" w14:textId="27B747EF" w:rsidR="006669AA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 xml:space="preserve">Intrapersonal </w:t>
      </w:r>
    </w:p>
    <w:p w14:paraId="224756C5" w14:textId="3D4F664E" w:rsidR="00B14348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Interpersonal</w:t>
      </w:r>
    </w:p>
    <w:p w14:paraId="25D88C2D" w14:textId="5E7E9FC6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6669AA" w:rsidRPr="00061615">
        <w:rPr>
          <w:rFonts w:ascii="Times New Roman" w:hAnsi="Times New Roman"/>
        </w:rPr>
        <w:t>Intragroup</w:t>
      </w:r>
    </w:p>
    <w:p w14:paraId="7F864E32" w14:textId="2A1486F1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I</w:t>
      </w:r>
      <w:r w:rsidR="006669AA" w:rsidRPr="00194FDB">
        <w:rPr>
          <w:rFonts w:ascii="Times New Roman" w:hAnsi="Times New Roman"/>
          <w:lang w:val="en-US"/>
        </w:rPr>
        <w:t>ntergroup</w:t>
      </w:r>
    </w:p>
    <w:p w14:paraId="5A03099B" w14:textId="4B88171C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6669AA" w:rsidRPr="00061615">
        <w:rPr>
          <w:rFonts w:ascii="Times New Roman" w:hAnsi="Times New Roman"/>
          <w:lang w:val="en-US"/>
        </w:rPr>
        <w:t>Which of these is considered interpersonal conflict?</w:t>
      </w:r>
    </w:p>
    <w:p w14:paraId="41945BD8" w14:textId="7089A5C3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Inner hesitation</w:t>
      </w:r>
    </w:p>
    <w:p w14:paraId="739453D1" w14:textId="3AC45FC6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6669AA" w:rsidRPr="00061615">
        <w:rPr>
          <w:rFonts w:ascii="Times New Roman" w:hAnsi="Times New Roman"/>
        </w:rPr>
        <w:t>Dispute between friends</w:t>
      </w:r>
    </w:p>
    <w:p w14:paraId="1C607DC7" w14:textId="6BA91E5A" w:rsidR="00B14348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Two rival companies competing for sales</w:t>
      </w:r>
    </w:p>
    <w:p w14:paraId="0EA7BD22" w14:textId="51FE4DEB" w:rsidR="006669AA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Being bullied by classmates</w:t>
      </w:r>
    </w:p>
    <w:p w14:paraId="0E1A6F6B" w14:textId="1A124FB2" w:rsidR="006669AA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6669AA" w:rsidRPr="00061615">
        <w:rPr>
          <w:rFonts w:ascii="Times New Roman" w:hAnsi="Times New Roman"/>
          <w:lang w:val="en-US"/>
        </w:rPr>
        <w:t>Which of these is the reason for intergroup conflicts?</w:t>
      </w:r>
    </w:p>
    <w:p w14:paraId="40736020" w14:textId="1A9AF78A" w:rsidR="00B14348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6669AA" w:rsidRPr="00061615">
        <w:rPr>
          <w:rFonts w:ascii="Times New Roman" w:hAnsi="Times New Roman"/>
        </w:rPr>
        <w:t>Two companies fighting for customers</w:t>
      </w:r>
    </w:p>
    <w:p w14:paraId="253B78F4" w14:textId="24000784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Arguing with partner</w:t>
      </w:r>
    </w:p>
    <w:p w14:paraId="5A6675B9" w14:textId="302D0FF2" w:rsidR="006669AA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194FDB">
        <w:rPr>
          <w:rFonts w:ascii="Times New Roman" w:hAnsi="Times New Roman"/>
          <w:lang w:val="en-US"/>
        </w:rPr>
        <w:t>Self-reflecting</w:t>
      </w:r>
    </w:p>
    <w:p w14:paraId="4C5C1FA0" w14:textId="1A1B483F" w:rsidR="006669AA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72A9F" w:rsidRPr="00672A9F">
        <w:rPr>
          <w:rFonts w:ascii="Times New Roman" w:hAnsi="Times New Roman"/>
          <w:lang w:val="en-US"/>
        </w:rPr>
        <w:t>Inner hesitation</w:t>
      </w:r>
    </w:p>
    <w:p w14:paraId="7EE87D35" w14:textId="1ECF8447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lastRenderedPageBreak/>
        <w:t xml:space="preserve">&lt;question&gt; </w:t>
      </w:r>
      <w:r w:rsidR="006669AA" w:rsidRPr="00061615">
        <w:rPr>
          <w:rFonts w:ascii="Times New Roman" w:hAnsi="Times New Roman"/>
          <w:lang w:val="en-US"/>
        </w:rPr>
        <w:t xml:space="preserve">A way to resolve conflict through both parties sacrificing their self-interests: </w:t>
      </w:r>
    </w:p>
    <w:p w14:paraId="3818670C" w14:textId="0DEE575C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Avoiding</w:t>
      </w:r>
    </w:p>
    <w:p w14:paraId="2BC84A15" w14:textId="0B9A1581" w:rsidR="006669AA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194FDB">
        <w:rPr>
          <w:rFonts w:ascii="Times New Roman" w:hAnsi="Times New Roman"/>
          <w:lang w:val="en-US"/>
        </w:rPr>
        <w:t>Accommodation</w:t>
      </w:r>
    </w:p>
    <w:p w14:paraId="5AEBD67C" w14:textId="3137A85E" w:rsidR="006669AA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194FDB">
        <w:rPr>
          <w:rFonts w:ascii="Times New Roman" w:hAnsi="Times New Roman"/>
          <w:lang w:val="en-US"/>
        </w:rPr>
        <w:t>Collaboration</w:t>
      </w:r>
    </w:p>
    <w:p w14:paraId="1B35F687" w14:textId="46171CFC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6669AA" w:rsidRPr="00061615">
        <w:rPr>
          <w:rFonts w:ascii="Times New Roman" w:hAnsi="Times New Roman"/>
        </w:rPr>
        <w:t>Compromise</w:t>
      </w:r>
    </w:p>
    <w:p w14:paraId="2F26690E" w14:textId="23C5417B" w:rsidR="006669AA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6669AA" w:rsidRPr="00061615">
        <w:rPr>
          <w:rFonts w:ascii="Times New Roman" w:hAnsi="Times New Roman"/>
          <w:lang w:val="en-US"/>
        </w:rPr>
        <w:t>Outcomes of a conflict can be either...</w:t>
      </w:r>
    </w:p>
    <w:p w14:paraId="45F5BFCB" w14:textId="7FBFBDB2" w:rsidR="00B14348" w:rsidRPr="00672A9F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6669AA" w:rsidRPr="00061615">
        <w:rPr>
          <w:rFonts w:ascii="Times New Roman" w:hAnsi="Times New Roman"/>
        </w:rPr>
        <w:t>Functional and Dysfunctional</w:t>
      </w:r>
    </w:p>
    <w:p w14:paraId="7FCBA5CF" w14:textId="3F42E1F5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Analytical and Non-analytical</w:t>
      </w:r>
    </w:p>
    <w:p w14:paraId="6B2B1A98" w14:textId="03E35C9C" w:rsidR="006669AA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194FDB">
        <w:rPr>
          <w:rFonts w:ascii="Times New Roman" w:hAnsi="Times New Roman"/>
          <w:lang w:val="en-US"/>
        </w:rPr>
        <w:t>Serious and Frivolous</w:t>
      </w:r>
    </w:p>
    <w:p w14:paraId="419FAA69" w14:textId="44646FAA" w:rsidR="006669AA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194FDB">
        <w:rPr>
          <w:rFonts w:ascii="Times New Roman" w:hAnsi="Times New Roman"/>
          <w:lang w:val="en-US"/>
        </w:rPr>
        <w:t>Critical and Uncritical</w:t>
      </w:r>
    </w:p>
    <w:p w14:paraId="7279FEE5" w14:textId="75BB9283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6669AA" w:rsidRPr="00061615">
        <w:rPr>
          <w:rFonts w:ascii="Times New Roman" w:hAnsi="Times New Roman"/>
          <w:lang w:val="en-US"/>
        </w:rPr>
        <w:t xml:space="preserve">Which of these intentions, where one side seeks to satisfy its interests regardless of the influence on the other side? </w:t>
      </w:r>
    </w:p>
    <w:p w14:paraId="4D349465" w14:textId="5C1C9FED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Avoidance</w:t>
      </w:r>
    </w:p>
    <w:p w14:paraId="752DD49C" w14:textId="79DD40CF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6669AA" w:rsidRPr="00061615">
        <w:rPr>
          <w:rFonts w:ascii="Times New Roman" w:hAnsi="Times New Roman"/>
        </w:rPr>
        <w:t>Competition</w:t>
      </w:r>
    </w:p>
    <w:p w14:paraId="7A42506A" w14:textId="513038C3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061615">
        <w:rPr>
          <w:rFonts w:ascii="Times New Roman" w:hAnsi="Times New Roman"/>
          <w:lang w:val="en-US"/>
        </w:rPr>
        <w:t>Compromise</w:t>
      </w:r>
    </w:p>
    <w:p w14:paraId="51324FB5" w14:textId="41FE7FBC" w:rsidR="006669AA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669AA" w:rsidRPr="00194FDB">
        <w:rPr>
          <w:rFonts w:ascii="Times New Roman" w:hAnsi="Times New Roman"/>
          <w:lang w:val="en-US"/>
        </w:rPr>
        <w:t>Assignment</w:t>
      </w:r>
    </w:p>
    <w:p w14:paraId="15166046" w14:textId="35B18156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6669AA" w:rsidRPr="00061615">
        <w:rPr>
          <w:rFonts w:ascii="Times New Roman" w:hAnsi="Times New Roman"/>
          <w:lang w:val="en-US"/>
        </w:rPr>
        <w:t xml:space="preserve">Determine the type of conflict: "A lawyer may face a conflict of values when representing the accused who is guilty of the charges against him." </w:t>
      </w:r>
      <w:r w:rsidR="00B14348" w:rsidRPr="00061615">
        <w:rPr>
          <w:rFonts w:ascii="Times New Roman" w:hAnsi="Times New Roman"/>
          <w:lang w:val="en-US"/>
        </w:rPr>
        <w:t xml:space="preserve"> </w:t>
      </w:r>
    </w:p>
    <w:p w14:paraId="16782823" w14:textId="5B77228A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Intragroup</w:t>
      </w:r>
    </w:p>
    <w:p w14:paraId="1AA87DDD" w14:textId="380C3BD0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005527" w:rsidRPr="00061615">
        <w:rPr>
          <w:rFonts w:ascii="Times New Roman" w:hAnsi="Times New Roman"/>
        </w:rPr>
        <w:t>Intrapersonal</w:t>
      </w:r>
    </w:p>
    <w:p w14:paraId="4CF15523" w14:textId="047500C5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Interpersonal</w:t>
      </w:r>
    </w:p>
    <w:p w14:paraId="03FEDA1E" w14:textId="17AB49FB" w:rsidR="00005527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194FDB">
        <w:rPr>
          <w:rFonts w:ascii="Times New Roman" w:hAnsi="Times New Roman"/>
          <w:lang w:val="en-US"/>
        </w:rPr>
        <w:t>Intergroup</w:t>
      </w:r>
    </w:p>
    <w:p w14:paraId="687300C8" w14:textId="211B7703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005527" w:rsidRPr="00061615">
        <w:rPr>
          <w:rFonts w:ascii="Times New Roman" w:hAnsi="Times New Roman"/>
          <w:lang w:val="en-US"/>
        </w:rPr>
        <w:t>How many conflict management styles are there in the Thomas grid?</w:t>
      </w:r>
    </w:p>
    <w:p w14:paraId="1EF1DEC9" w14:textId="2141CF71" w:rsidR="00B14348" w:rsidRPr="00672A9F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6</w:t>
      </w:r>
    </w:p>
    <w:p w14:paraId="70A951D4" w14:textId="74BFF0CC" w:rsidR="00005527" w:rsidRPr="00672A9F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4</w:t>
      </w:r>
    </w:p>
    <w:p w14:paraId="3FFC8E99" w14:textId="485F62B8" w:rsidR="00B14348" w:rsidRPr="00672A9F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005527" w:rsidRPr="00061615">
        <w:rPr>
          <w:rFonts w:ascii="Times New Roman" w:hAnsi="Times New Roman"/>
        </w:rPr>
        <w:t>5</w:t>
      </w:r>
    </w:p>
    <w:p w14:paraId="56F76BA8" w14:textId="0285BEA5" w:rsidR="00B14348" w:rsidRPr="00672A9F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3</w:t>
      </w:r>
    </w:p>
    <w:p w14:paraId="4CA5F54F" w14:textId="33C82AB7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005527" w:rsidRPr="00061615">
        <w:rPr>
          <w:rFonts w:ascii="Times New Roman" w:hAnsi="Times New Roman"/>
          <w:lang w:val="en-US"/>
        </w:rPr>
        <w:t xml:space="preserve">What is the definition of a group? </w:t>
      </w:r>
    </w:p>
    <w:p w14:paraId="15C0BFDA" w14:textId="660BE620" w:rsidR="00B14348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proofErr w:type="spellStart"/>
      <w:r w:rsidR="00672A9F" w:rsidRPr="00672A9F">
        <w:rPr>
          <w:rFonts w:ascii="Times New Roman" w:hAnsi="Times New Roman"/>
          <w:lang w:val="en-US"/>
        </w:rPr>
        <w:t>Transmittion</w:t>
      </w:r>
      <w:proofErr w:type="spellEnd"/>
      <w:r w:rsidR="00672A9F" w:rsidRPr="00672A9F">
        <w:rPr>
          <w:rFonts w:ascii="Times New Roman" w:hAnsi="Times New Roman"/>
          <w:lang w:val="en-US"/>
        </w:rPr>
        <w:t xml:space="preserve"> of information</w:t>
      </w:r>
    </w:p>
    <w:p w14:paraId="50CC964E" w14:textId="66522104" w:rsidR="00005527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72A9F" w:rsidRPr="00672A9F">
        <w:rPr>
          <w:rFonts w:ascii="Times New Roman" w:hAnsi="Times New Roman"/>
          <w:lang w:val="en-US"/>
        </w:rPr>
        <w:t>Covert psychological impact on the person that changes his emotions in the desired direction and providing side impact various advantages.</w:t>
      </w:r>
    </w:p>
    <w:p w14:paraId="1E8CD41B" w14:textId="0E5B039D" w:rsidR="00B14348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005527" w:rsidRPr="00061615">
        <w:rPr>
          <w:rFonts w:ascii="Times New Roman" w:hAnsi="Times New Roman"/>
        </w:rPr>
        <w:t>Two or more individuals, interacting and interdependent, who have come together to achieve a particular objective.</w:t>
      </w:r>
    </w:p>
    <w:p w14:paraId="30CB721E" w14:textId="77777777" w:rsidR="00A7688D" w:rsidRDefault="00194FDB" w:rsidP="00672A9F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672A9F" w:rsidRPr="00672A9F">
        <w:rPr>
          <w:rFonts w:ascii="Times New Roman" w:hAnsi="Times New Roman"/>
          <w:lang w:val="en-US"/>
        </w:rPr>
        <w:t>Two people or groups disagree, and the disagreement causes friction.</w:t>
      </w:r>
    </w:p>
    <w:p w14:paraId="3D3994E5" w14:textId="180FCA2A" w:rsidR="00B14348" w:rsidRPr="00A7688D" w:rsidRDefault="00194FDB" w:rsidP="00672A9F">
      <w:pPr>
        <w:pStyle w:val="a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  <w:lang w:val="en-US"/>
        </w:rPr>
      </w:pPr>
      <w:r w:rsidRPr="00A7688D">
        <w:rPr>
          <w:rFonts w:ascii="Times New Roman" w:hAnsi="Times New Roman"/>
          <w:color w:val="000000" w:themeColor="text1"/>
          <w:lang w:val="en-US"/>
        </w:rPr>
        <w:lastRenderedPageBreak/>
        <w:t xml:space="preserve">&lt;question&gt; </w:t>
      </w:r>
      <w:r w:rsidR="00005527" w:rsidRPr="00A7688D">
        <w:rPr>
          <w:rFonts w:ascii="Times New Roman" w:hAnsi="Times New Roman"/>
          <w:color w:val="000000" w:themeColor="text1"/>
          <w:lang w:val="en-US"/>
        </w:rPr>
        <w:t>All of them are sub-classifications EXCEPT FOR:</w:t>
      </w:r>
    </w:p>
    <w:p w14:paraId="793A5809" w14:textId="54A65E8C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005527" w:rsidRPr="00061615">
        <w:rPr>
          <w:rFonts w:ascii="Times New Roman" w:hAnsi="Times New Roman"/>
        </w:rPr>
        <w:t>Intergroup</w:t>
      </w:r>
    </w:p>
    <w:p w14:paraId="4E504F99" w14:textId="37F801A2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Command group</w:t>
      </w:r>
    </w:p>
    <w:p w14:paraId="24C9FB5C" w14:textId="406375D3" w:rsidR="00005527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194FDB">
        <w:rPr>
          <w:rFonts w:ascii="Times New Roman" w:hAnsi="Times New Roman"/>
          <w:lang w:val="en-US"/>
        </w:rPr>
        <w:t>Task group</w:t>
      </w:r>
    </w:p>
    <w:p w14:paraId="7D1D0232" w14:textId="42ABEE8D" w:rsidR="00005527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194FDB">
        <w:rPr>
          <w:rFonts w:ascii="Times New Roman" w:hAnsi="Times New Roman"/>
          <w:lang w:val="en-US"/>
        </w:rPr>
        <w:t>Interest group</w:t>
      </w:r>
    </w:p>
    <w:p w14:paraId="7A3959D2" w14:textId="68EFCF84" w:rsidR="00B14348" w:rsidRPr="00194FDB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005527" w:rsidRPr="00061615">
        <w:rPr>
          <w:rFonts w:ascii="Times New Roman" w:hAnsi="Times New Roman"/>
          <w:lang w:val="en-US"/>
        </w:rPr>
        <w:t xml:space="preserve">Alina gets together with ten other people he knows each month and discusses a book that a member of the group has picked for everyone to read. </w:t>
      </w:r>
      <w:proofErr w:type="gramStart"/>
      <w:r w:rsidR="00005527" w:rsidRPr="00194FDB">
        <w:rPr>
          <w:rFonts w:ascii="Times New Roman" w:hAnsi="Times New Roman"/>
          <w:lang w:val="en-US"/>
        </w:rPr>
        <w:t>What</w:t>
      </w:r>
      <w:r w:rsidR="000C24E1" w:rsidRPr="00061615">
        <w:rPr>
          <w:rFonts w:ascii="Times New Roman" w:hAnsi="Times New Roman"/>
          <w:lang w:val="en-US"/>
        </w:rPr>
        <w:t xml:space="preserve"> </w:t>
      </w:r>
      <w:r w:rsidR="00005527" w:rsidRPr="00194FDB">
        <w:rPr>
          <w:rFonts w:ascii="Times New Roman" w:hAnsi="Times New Roman"/>
          <w:lang w:val="en-US"/>
        </w:rPr>
        <w:t xml:space="preserve"> kind</w:t>
      </w:r>
      <w:proofErr w:type="gramEnd"/>
      <w:r w:rsidR="00005527" w:rsidRPr="00194FDB">
        <w:rPr>
          <w:rFonts w:ascii="Times New Roman" w:hAnsi="Times New Roman"/>
          <w:lang w:val="en-US"/>
        </w:rPr>
        <w:t xml:space="preserve"> of group is this?</w:t>
      </w:r>
    </w:p>
    <w:p w14:paraId="0537D969" w14:textId="58EB7B53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A formal group</w:t>
      </w:r>
    </w:p>
    <w:p w14:paraId="62581049" w14:textId="0D8609C3" w:rsidR="00005527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color w:val="00B050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005527" w:rsidRPr="00194FDB">
        <w:rPr>
          <w:rFonts w:ascii="Times New Roman" w:hAnsi="Times New Roman"/>
          <w:color w:val="00B050"/>
          <w:lang w:val="en-US"/>
        </w:rPr>
        <w:t>An interest group</w:t>
      </w:r>
    </w:p>
    <w:p w14:paraId="32A70C50" w14:textId="5CE712C4" w:rsidR="00005527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194FDB">
        <w:rPr>
          <w:rFonts w:ascii="Times New Roman" w:hAnsi="Times New Roman"/>
          <w:lang w:val="en-US"/>
        </w:rPr>
        <w:t>A task group</w:t>
      </w:r>
    </w:p>
    <w:p w14:paraId="477410AE" w14:textId="695BE373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color w:val="FF0000"/>
          <w:lang w:val="en-US"/>
        </w:rPr>
      </w:pPr>
      <w:r w:rsidRPr="00194FDB">
        <w:rPr>
          <w:rFonts w:ascii="Times New Roman" w:hAnsi="Times New Roman"/>
          <w:color w:val="FF0000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color w:val="FF0000"/>
        </w:rPr>
        <w:t xml:space="preserve">A </w:t>
      </w:r>
      <w:r w:rsidR="00A7688D">
        <w:rPr>
          <w:rFonts w:ascii="Times New Roman" w:hAnsi="Times New Roman"/>
          <w:color w:val="FF0000"/>
        </w:rPr>
        <w:t>command</w:t>
      </w:r>
    </w:p>
    <w:p w14:paraId="4010CCF4" w14:textId="0F812832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005527" w:rsidRPr="00061615">
        <w:rPr>
          <w:rFonts w:ascii="Times New Roman" w:hAnsi="Times New Roman"/>
          <w:lang w:val="en-US"/>
        </w:rPr>
        <w:t>What is the element of group structure that helps all members understand what behaviors are expected of them?</w:t>
      </w:r>
    </w:p>
    <w:p w14:paraId="39952E9D" w14:textId="6A313CB4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005527" w:rsidRPr="00061615">
        <w:rPr>
          <w:rFonts w:ascii="Times New Roman" w:hAnsi="Times New Roman"/>
        </w:rPr>
        <w:t>Norms</w:t>
      </w:r>
    </w:p>
    <w:p w14:paraId="2B2A1EAB" w14:textId="3721DCB1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Size</w:t>
      </w:r>
    </w:p>
    <w:p w14:paraId="06ABB5BE" w14:textId="291C4E50" w:rsidR="00005527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S</w:t>
      </w:r>
      <w:r w:rsidR="00005527" w:rsidRPr="00194FDB">
        <w:rPr>
          <w:rFonts w:ascii="Times New Roman" w:hAnsi="Times New Roman"/>
          <w:lang w:val="en-US"/>
        </w:rPr>
        <w:t xml:space="preserve">tatus </w:t>
      </w:r>
    </w:p>
    <w:p w14:paraId="772D986A" w14:textId="3DF52F00" w:rsidR="00005527" w:rsidRPr="00194FDB" w:rsidRDefault="00194FDB" w:rsidP="00194FDB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R</w:t>
      </w:r>
      <w:r w:rsidR="00005527" w:rsidRPr="00194FDB">
        <w:rPr>
          <w:rFonts w:ascii="Times New Roman" w:hAnsi="Times New Roman"/>
          <w:lang w:val="en-US"/>
        </w:rPr>
        <w:t>oles</w:t>
      </w:r>
    </w:p>
    <w:p w14:paraId="417F4310" w14:textId="7ABF1478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005527" w:rsidRPr="00061615">
        <w:rPr>
          <w:rFonts w:ascii="Times New Roman" w:hAnsi="Times New Roman"/>
          <w:lang w:val="en-US"/>
        </w:rPr>
        <w:t xml:space="preserve">Which stage is </w:t>
      </w:r>
      <w:proofErr w:type="gramStart"/>
      <w:r w:rsidR="00005527" w:rsidRPr="00061615">
        <w:rPr>
          <w:rFonts w:ascii="Times New Roman" w:hAnsi="Times New Roman"/>
          <w:lang w:val="en-US"/>
        </w:rPr>
        <w:t xml:space="preserve">it </w:t>
      </w:r>
      <w:r w:rsidR="000C24E1" w:rsidRPr="00061615">
        <w:rPr>
          <w:rFonts w:ascii="Times New Roman" w:hAnsi="Times New Roman"/>
          <w:lang w:val="en-US"/>
        </w:rPr>
        <w:t>:</w:t>
      </w:r>
      <w:proofErr w:type="gramEnd"/>
      <w:r w:rsidR="00005527" w:rsidRPr="00061615">
        <w:rPr>
          <w:rFonts w:ascii="Times New Roman" w:hAnsi="Times New Roman"/>
          <w:lang w:val="en-US"/>
        </w:rPr>
        <w:t xml:space="preserve"> you have a group of people who have never met and probably do not yet know they’re going to be a group.</w:t>
      </w:r>
    </w:p>
    <w:p w14:paraId="4A3C99F3" w14:textId="0218E7F9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Storming</w:t>
      </w:r>
    </w:p>
    <w:p w14:paraId="1DC5D374" w14:textId="1087EE30" w:rsidR="00005527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194FDB">
        <w:rPr>
          <w:rFonts w:ascii="Times New Roman" w:hAnsi="Times New Roman"/>
          <w:lang w:val="en-US"/>
        </w:rPr>
        <w:t>Forming</w:t>
      </w:r>
    </w:p>
    <w:p w14:paraId="11EAD0A7" w14:textId="7DF2AE70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005527" w:rsidRPr="00061615">
        <w:rPr>
          <w:rFonts w:ascii="Times New Roman" w:hAnsi="Times New Roman"/>
        </w:rPr>
        <w:t>Pre-stage</w:t>
      </w:r>
    </w:p>
    <w:p w14:paraId="106D8247" w14:textId="49C959CB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Norming</w:t>
      </w:r>
    </w:p>
    <w:p w14:paraId="542B917E" w14:textId="34D216BD" w:rsidR="00B14348" w:rsidRPr="00194FDB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005527" w:rsidRPr="00061615">
        <w:rPr>
          <w:rFonts w:ascii="Times New Roman" w:hAnsi="Times New Roman"/>
          <w:lang w:val="en-US"/>
        </w:rPr>
        <w:t xml:space="preserve">The manager of training has the training group of his employees. </w:t>
      </w:r>
      <w:r w:rsidR="00005527" w:rsidRPr="00194FDB">
        <w:rPr>
          <w:rFonts w:ascii="Times New Roman" w:hAnsi="Times New Roman"/>
          <w:lang w:val="en-US"/>
        </w:rPr>
        <w:t>What kind of group is this?</w:t>
      </w:r>
    </w:p>
    <w:p w14:paraId="27A7862E" w14:textId="07CB0275" w:rsidR="00005527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7688D">
        <w:rPr>
          <w:rFonts w:ascii="Times New Roman" w:hAnsi="Times New Roman"/>
          <w:lang w:val="en-US"/>
        </w:rPr>
        <w:t xml:space="preserve">Informal </w:t>
      </w:r>
      <w:r w:rsidR="00005527" w:rsidRPr="00061615">
        <w:rPr>
          <w:rFonts w:ascii="Times New Roman" w:hAnsi="Times New Roman"/>
          <w:lang w:val="en-US"/>
        </w:rPr>
        <w:t xml:space="preserve">group </w:t>
      </w:r>
    </w:p>
    <w:p w14:paraId="60D3485C" w14:textId="60F3F489" w:rsidR="00005527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Interest group</w:t>
      </w:r>
    </w:p>
    <w:p w14:paraId="2679755A" w14:textId="09F91B91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005527" w:rsidRPr="00061615">
        <w:rPr>
          <w:rFonts w:ascii="Times New Roman" w:hAnsi="Times New Roman"/>
          <w:lang w:val="en-US"/>
        </w:rPr>
        <w:t>Friendship group</w:t>
      </w:r>
    </w:p>
    <w:p w14:paraId="1C97CAB9" w14:textId="621AF1DA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005527" w:rsidRPr="00061615">
        <w:rPr>
          <w:rFonts w:ascii="Times New Roman" w:hAnsi="Times New Roman"/>
        </w:rPr>
        <w:t>Command group</w:t>
      </w:r>
    </w:p>
    <w:p w14:paraId="718D48FA" w14:textId="7B44BD77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FA3CE5" w:rsidRPr="00061615">
        <w:rPr>
          <w:rFonts w:ascii="Times New Roman" w:hAnsi="Times New Roman"/>
          <w:lang w:val="en-US"/>
        </w:rPr>
        <w:t>Which conflict management style often requires little time but requires that both parties win and lose something?</w:t>
      </w:r>
    </w:p>
    <w:p w14:paraId="543583E6" w14:textId="2D7A2640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>Collaboration</w:t>
      </w:r>
    </w:p>
    <w:p w14:paraId="4CA6E6EE" w14:textId="421A29E2" w:rsidR="00FA3CE5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194FDB">
        <w:rPr>
          <w:rFonts w:ascii="Times New Roman" w:hAnsi="Times New Roman"/>
          <w:lang w:val="en-US"/>
        </w:rPr>
        <w:t>Competing</w:t>
      </w:r>
    </w:p>
    <w:p w14:paraId="2411E9BF" w14:textId="7777E8C8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FA3CE5" w:rsidRPr="00061615">
        <w:rPr>
          <w:rFonts w:ascii="Times New Roman" w:hAnsi="Times New Roman"/>
        </w:rPr>
        <w:t>Compromising</w:t>
      </w:r>
    </w:p>
    <w:p w14:paraId="0AB2513A" w14:textId="00C5ABA1" w:rsidR="00B14348" w:rsidRPr="00194FDB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proofErr w:type="spellStart"/>
      <w:r w:rsidR="00FA3CE5" w:rsidRPr="00061615">
        <w:rPr>
          <w:rFonts w:ascii="Times New Roman" w:hAnsi="Times New Roman"/>
          <w:lang w:val="en-US"/>
        </w:rPr>
        <w:t>Accomadating</w:t>
      </w:r>
      <w:proofErr w:type="spellEnd"/>
    </w:p>
    <w:p w14:paraId="1976BA92" w14:textId="3F72DD59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lastRenderedPageBreak/>
        <w:t xml:space="preserve">&lt;question&gt; </w:t>
      </w:r>
      <w:r w:rsidR="00FA3CE5" w:rsidRPr="00061615">
        <w:rPr>
          <w:rFonts w:ascii="Times New Roman" w:hAnsi="Times New Roman"/>
          <w:lang w:val="en-US"/>
        </w:rPr>
        <w:t>Maslow’s hierarchy of needs consists of ________ levels, progressing from ________ needs.</w:t>
      </w:r>
    </w:p>
    <w:p w14:paraId="7AE020D1" w14:textId="4E2A3CA9" w:rsidR="00B14348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FA3CE5" w:rsidRPr="00061615">
        <w:rPr>
          <w:rFonts w:ascii="Times New Roman" w:hAnsi="Times New Roman"/>
        </w:rPr>
        <w:t>Five; physiological to self-actualization</w:t>
      </w:r>
    </w:p>
    <w:p w14:paraId="37C5C21F" w14:textId="3A5601E0" w:rsidR="00FA3CE5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 xml:space="preserve">Five; self-actualization to physiological </w:t>
      </w:r>
    </w:p>
    <w:p w14:paraId="38B5035E" w14:textId="1092C5AC" w:rsidR="00FA3CE5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>Four; security to self-actualization</w:t>
      </w:r>
    </w:p>
    <w:p w14:paraId="4ECF0C82" w14:textId="69B60783" w:rsidR="00B14348" w:rsidRPr="00061615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>Three; existence to growth</w:t>
      </w:r>
    </w:p>
    <w:p w14:paraId="781FC033" w14:textId="2B9648C8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FA3CE5" w:rsidRPr="00061615">
        <w:rPr>
          <w:rFonts w:ascii="Times New Roman" w:hAnsi="Times New Roman"/>
          <w:lang w:val="en-US"/>
        </w:rPr>
        <w:t>When a sender is forming a message and the receiver is listening to or reading it, they are doing what?</w:t>
      </w:r>
    </w:p>
    <w:p w14:paraId="751D50B9" w14:textId="074B16FE" w:rsidR="00B14348" w:rsidRPr="00266627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>Skipping and receiving</w:t>
      </w:r>
    </w:p>
    <w:p w14:paraId="79EF133D" w14:textId="37FA3328" w:rsidR="00FA3CE5" w:rsidRPr="00266627" w:rsidRDefault="00194FDB" w:rsidP="00194FDB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>&lt;variant&gt;</w:t>
      </w:r>
      <w:r w:rsidR="00A7688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7688D" w:rsidRPr="00A7688D">
        <w:rPr>
          <w:rFonts w:ascii="Times New Roman" w:hAnsi="Times New Roman"/>
          <w:lang w:val="en-US"/>
        </w:rPr>
        <w:t>Saying and receiving, respectively</w:t>
      </w:r>
    </w:p>
    <w:p w14:paraId="4D472E66" w14:textId="3A84A4AE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>Dodging noise and offering feedback, respectively</w:t>
      </w:r>
    </w:p>
    <w:p w14:paraId="00AEAE24" w14:textId="456610E9" w:rsidR="00B14348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FA3CE5" w:rsidRPr="00061615">
        <w:rPr>
          <w:rFonts w:ascii="Times New Roman" w:hAnsi="Times New Roman"/>
        </w:rPr>
        <w:t>Encoding and decoding, respectively</w:t>
      </w:r>
    </w:p>
    <w:p w14:paraId="5401DEAC" w14:textId="273EB443" w:rsidR="00B14348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FA3CE5" w:rsidRPr="00061615">
        <w:rPr>
          <w:rFonts w:ascii="Times New Roman" w:hAnsi="Times New Roman"/>
          <w:lang w:val="en-US"/>
        </w:rPr>
        <w:t>Facial expressions and hand gestures are examples of:</w:t>
      </w:r>
    </w:p>
    <w:p w14:paraId="66C845A6" w14:textId="0DAE7A76" w:rsidR="00B14348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>Oral communication</w:t>
      </w:r>
    </w:p>
    <w:p w14:paraId="2C24D0FD" w14:textId="77A39B99" w:rsidR="00B14348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FA3CE5" w:rsidRPr="00061615">
        <w:rPr>
          <w:rFonts w:ascii="Times New Roman" w:hAnsi="Times New Roman"/>
          <w:lang w:val="en-US"/>
        </w:rPr>
        <w:t>N</w:t>
      </w:r>
      <w:r w:rsidR="00FA3CE5" w:rsidRPr="00266627">
        <w:rPr>
          <w:rFonts w:ascii="Times New Roman" w:hAnsi="Times New Roman"/>
          <w:lang w:val="en-US"/>
        </w:rPr>
        <w:t>on-verbal communication</w:t>
      </w:r>
    </w:p>
    <w:p w14:paraId="1B725207" w14:textId="799CACC6" w:rsidR="00B14348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>Individual communication</w:t>
      </w:r>
    </w:p>
    <w:p w14:paraId="076170CF" w14:textId="0A9D12B5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>U</w:t>
      </w:r>
      <w:r w:rsidR="00FA3CE5" w:rsidRPr="00266627">
        <w:rPr>
          <w:rFonts w:ascii="Times New Roman" w:hAnsi="Times New Roman"/>
          <w:lang w:val="en-US"/>
        </w:rPr>
        <w:t>pward communication</w:t>
      </w:r>
    </w:p>
    <w:p w14:paraId="2407E03E" w14:textId="445C6295" w:rsidR="00FA3CE5" w:rsidRPr="00061615" w:rsidRDefault="00194FDB" w:rsidP="00194FDB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FA3CE5" w:rsidRPr="00061615">
        <w:rPr>
          <w:rFonts w:ascii="Times New Roman" w:hAnsi="Times New Roman"/>
          <w:lang w:val="en-US"/>
        </w:rPr>
        <w:t>Communicating well involves a number of factors, including:</w:t>
      </w:r>
    </w:p>
    <w:p w14:paraId="5D32808A" w14:textId="46E35716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>Sending an accurate message</w:t>
      </w:r>
    </w:p>
    <w:p w14:paraId="59378BE2" w14:textId="1A90BCB6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266627">
        <w:rPr>
          <w:rFonts w:ascii="Times New Roman" w:hAnsi="Times New Roman"/>
          <w:lang w:val="en-US"/>
        </w:rPr>
        <w:t>Removing communication barriers</w:t>
      </w:r>
    </w:p>
    <w:p w14:paraId="5C99FF97" w14:textId="3DA4642A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266627">
        <w:rPr>
          <w:rFonts w:ascii="Times New Roman" w:hAnsi="Times New Roman"/>
          <w:lang w:val="en-US"/>
        </w:rPr>
        <w:t>Controlling distractions (or noise)</w:t>
      </w:r>
    </w:p>
    <w:p w14:paraId="757A1C0D" w14:textId="5A953E6E" w:rsidR="00FA3CE5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FA3CE5" w:rsidRPr="00061615">
        <w:rPr>
          <w:rFonts w:ascii="Times New Roman" w:hAnsi="Times New Roman"/>
        </w:rPr>
        <w:t>All of the above options are correct</w:t>
      </w:r>
    </w:p>
    <w:p w14:paraId="42B84ACE" w14:textId="6FFA3087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FA3CE5" w:rsidRPr="00061615">
        <w:rPr>
          <w:rFonts w:ascii="Times New Roman" w:hAnsi="Times New Roman"/>
          <w:lang w:val="en-US"/>
        </w:rPr>
        <w:t>What is needed for good protection against manipulators</w:t>
      </w:r>
    </w:p>
    <w:p w14:paraId="331A9D99" w14:textId="66A37520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061615">
        <w:rPr>
          <w:rFonts w:ascii="Times New Roman" w:hAnsi="Times New Roman"/>
          <w:lang w:val="en-US"/>
        </w:rPr>
        <w:t>Having good friends</w:t>
      </w:r>
    </w:p>
    <w:p w14:paraId="006073B2" w14:textId="27D12C9C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266627">
        <w:rPr>
          <w:rFonts w:ascii="Times New Roman" w:hAnsi="Times New Roman"/>
          <w:lang w:val="en-US"/>
        </w:rPr>
        <w:t>Money</w:t>
      </w:r>
    </w:p>
    <w:p w14:paraId="4CF716F1" w14:textId="1EA92A4D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FA3CE5" w:rsidRPr="00266627">
        <w:rPr>
          <w:rFonts w:ascii="Times New Roman" w:hAnsi="Times New Roman"/>
          <w:lang w:val="en-US"/>
        </w:rPr>
        <w:t>Ability to work hard</w:t>
      </w:r>
    </w:p>
    <w:p w14:paraId="1F1CCB7A" w14:textId="2A88F9EC" w:rsidR="00FA3CE5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FA3CE5" w:rsidRPr="00061615">
        <w:rPr>
          <w:rFonts w:ascii="Times New Roman" w:hAnsi="Times New Roman"/>
        </w:rPr>
        <w:t>Good understanding of yourself</w:t>
      </w:r>
    </w:p>
    <w:p w14:paraId="39489103" w14:textId="73CBE417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FA3CE5" w:rsidRPr="00061615">
        <w:rPr>
          <w:rFonts w:ascii="Times New Roman" w:hAnsi="Times New Roman"/>
          <w:lang w:val="en-US"/>
        </w:rPr>
        <w:t>What is the self-</w:t>
      </w:r>
      <w:r w:rsidR="00B91924" w:rsidRPr="00061615">
        <w:rPr>
          <w:rFonts w:ascii="Times New Roman" w:hAnsi="Times New Roman"/>
          <w:lang w:val="en-US"/>
        </w:rPr>
        <w:t>esteem?</w:t>
      </w:r>
    </w:p>
    <w:p w14:paraId="20B37AE8" w14:textId="63E8A527" w:rsidR="00FA3CE5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FA3CE5" w:rsidRPr="00061615">
        <w:rPr>
          <w:rFonts w:ascii="Times New Roman" w:hAnsi="Times New Roman"/>
        </w:rPr>
        <w:t>A person's idea of the importance of his personality</w:t>
      </w:r>
    </w:p>
    <w:p w14:paraId="207EE40F" w14:textId="5AC88657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061615">
        <w:rPr>
          <w:rFonts w:ascii="Times New Roman" w:hAnsi="Times New Roman"/>
          <w:lang w:val="en-US"/>
        </w:rPr>
        <w:t>Loneliness is a dangerous emotion</w:t>
      </w:r>
    </w:p>
    <w:p w14:paraId="3EFFDBC1" w14:textId="58E9DDCE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>&lt;variant&gt;</w:t>
      </w:r>
      <w:r w:rsidR="00A7688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7688D" w:rsidRPr="00A7688D">
        <w:rPr>
          <w:rFonts w:ascii="Times New Roman" w:hAnsi="Times New Roman"/>
          <w:sz w:val="28"/>
          <w:szCs w:val="28"/>
          <w:lang w:val="en-US"/>
        </w:rPr>
        <w:t>Two people or groups disagree, and the disagreement causes friction.</w:t>
      </w:r>
    </w:p>
    <w:p w14:paraId="789E5FD0" w14:textId="1A73931C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061615">
        <w:rPr>
          <w:rFonts w:ascii="Times New Roman" w:hAnsi="Times New Roman"/>
          <w:lang w:val="en-US"/>
        </w:rPr>
        <w:t>Someone can be too trusting when it comes to others</w:t>
      </w:r>
    </w:p>
    <w:p w14:paraId="405FE946" w14:textId="0780D083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91924" w:rsidRPr="00061615">
        <w:rPr>
          <w:rFonts w:ascii="Times New Roman" w:hAnsi="Times New Roman"/>
          <w:lang w:val="en-US"/>
        </w:rPr>
        <w:t>Where does the word psychology come from?</w:t>
      </w:r>
    </w:p>
    <w:p w14:paraId="3A84EEDB" w14:textId="6B316E8B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lastRenderedPageBreak/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91924" w:rsidRPr="00266627">
        <w:rPr>
          <w:rFonts w:ascii="Times New Roman" w:hAnsi="Times New Roman"/>
          <w:lang w:val="en-US"/>
        </w:rPr>
        <w:t>Greek</w:t>
      </w:r>
    </w:p>
    <w:p w14:paraId="18CC2BE4" w14:textId="5EDF6380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061615">
        <w:rPr>
          <w:rFonts w:ascii="Times New Roman" w:hAnsi="Times New Roman"/>
          <w:lang w:val="en-US"/>
        </w:rPr>
        <w:t>German</w:t>
      </w:r>
    </w:p>
    <w:p w14:paraId="2541EBA0" w14:textId="3AF90688" w:rsidR="00B91924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266627">
        <w:rPr>
          <w:rFonts w:ascii="Times New Roman" w:hAnsi="Times New Roman"/>
          <w:lang w:val="en-US"/>
        </w:rPr>
        <w:t>France</w:t>
      </w:r>
    </w:p>
    <w:p w14:paraId="71E05E2B" w14:textId="7E7C71DC" w:rsidR="00B91924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266627">
        <w:rPr>
          <w:rFonts w:ascii="Times New Roman" w:hAnsi="Times New Roman"/>
          <w:lang w:val="en-US"/>
        </w:rPr>
        <w:t>English</w:t>
      </w:r>
    </w:p>
    <w:p w14:paraId="690F6F0D" w14:textId="53F20A45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91924" w:rsidRPr="00061615">
        <w:rPr>
          <w:rFonts w:ascii="Times New Roman" w:hAnsi="Times New Roman"/>
          <w:lang w:val="en-US"/>
        </w:rPr>
        <w:t>What year is considered to be the start of psychology?</w:t>
      </w:r>
    </w:p>
    <w:p w14:paraId="10244481" w14:textId="0728F8B1" w:rsidR="00FA3CE5" w:rsidRPr="00672A9F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672A9F">
        <w:rPr>
          <w:rFonts w:ascii="Times New Roman" w:hAnsi="Times New Roman"/>
          <w:lang w:val="en-US"/>
        </w:rPr>
        <w:t>1979</w:t>
      </w:r>
    </w:p>
    <w:p w14:paraId="5A64C93A" w14:textId="626ACDEB" w:rsidR="00FA3CE5" w:rsidRPr="00672A9F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91924" w:rsidRPr="00672A9F">
        <w:rPr>
          <w:rFonts w:ascii="Times New Roman" w:hAnsi="Times New Roman"/>
          <w:lang w:val="en-US"/>
        </w:rPr>
        <w:t>1879</w:t>
      </w:r>
    </w:p>
    <w:p w14:paraId="67889108" w14:textId="49D943D7" w:rsidR="00FA3CE5" w:rsidRPr="00672A9F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672A9F">
        <w:rPr>
          <w:rFonts w:ascii="Times New Roman" w:hAnsi="Times New Roman"/>
          <w:lang w:val="en-US"/>
        </w:rPr>
        <w:t>1980</w:t>
      </w:r>
    </w:p>
    <w:p w14:paraId="46C9C631" w14:textId="2F0C6905" w:rsidR="00FA3CE5" w:rsidRPr="00672A9F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672A9F">
        <w:rPr>
          <w:rFonts w:ascii="Times New Roman" w:hAnsi="Times New Roman"/>
          <w:lang w:val="en-US"/>
        </w:rPr>
        <w:t>1890</w:t>
      </w:r>
    </w:p>
    <w:p w14:paraId="73407CD9" w14:textId="1C71C728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91924" w:rsidRPr="00061615">
        <w:rPr>
          <w:rFonts w:ascii="Times New Roman" w:hAnsi="Times New Roman"/>
          <w:lang w:val="en-US"/>
        </w:rPr>
        <w:t>Who created the first psychology laboratory?</w:t>
      </w:r>
    </w:p>
    <w:p w14:paraId="0C027683" w14:textId="0A25BD76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266627">
        <w:rPr>
          <w:rFonts w:ascii="Times New Roman" w:hAnsi="Times New Roman"/>
          <w:lang w:val="en-US"/>
        </w:rPr>
        <w:t>Abraham Maslow</w:t>
      </w:r>
    </w:p>
    <w:p w14:paraId="4BC0E953" w14:textId="64E206C5" w:rsidR="00B91924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266627">
        <w:rPr>
          <w:rFonts w:ascii="Times New Roman" w:hAnsi="Times New Roman"/>
          <w:lang w:val="en-US"/>
        </w:rPr>
        <w:t>William James</w:t>
      </w:r>
    </w:p>
    <w:p w14:paraId="558945CC" w14:textId="366AA14A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91924" w:rsidRPr="00061615">
        <w:rPr>
          <w:rFonts w:ascii="Times New Roman" w:hAnsi="Times New Roman"/>
        </w:rPr>
        <w:t>Wilhelm Wundt</w:t>
      </w:r>
    </w:p>
    <w:p w14:paraId="4D49D5A0" w14:textId="4E2AA887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91924" w:rsidRPr="00061615">
        <w:rPr>
          <w:rFonts w:ascii="Times New Roman" w:hAnsi="Times New Roman"/>
          <w:lang w:val="en-US"/>
        </w:rPr>
        <w:t>Ivan Pavlov</w:t>
      </w:r>
    </w:p>
    <w:p w14:paraId="094C0E5B" w14:textId="6C3183F6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21D3D" w:rsidRPr="00061615">
        <w:rPr>
          <w:rFonts w:ascii="Times New Roman" w:hAnsi="Times New Roman"/>
          <w:lang w:val="en-US"/>
        </w:rPr>
        <w:t>What term did Freud create and developed the field of psychology?</w:t>
      </w:r>
    </w:p>
    <w:p w14:paraId="45CF7B85" w14:textId="559031A3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proofErr w:type="spellStart"/>
      <w:r w:rsidR="00B21D3D" w:rsidRPr="00061615">
        <w:rPr>
          <w:rFonts w:ascii="Times New Roman" w:hAnsi="Times New Roman"/>
          <w:lang w:val="en-US"/>
        </w:rPr>
        <w:t>Observal</w:t>
      </w:r>
      <w:proofErr w:type="spellEnd"/>
      <w:r w:rsidR="00B21D3D" w:rsidRPr="00061615">
        <w:rPr>
          <w:rFonts w:ascii="Times New Roman" w:hAnsi="Times New Roman"/>
          <w:lang w:val="en-US"/>
        </w:rPr>
        <w:t xml:space="preserve"> behavior</w:t>
      </w:r>
    </w:p>
    <w:p w14:paraId="1541A0D5" w14:textId="17CD17F4" w:rsidR="00B21D3D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proofErr w:type="spellStart"/>
      <w:r w:rsidR="00B21D3D" w:rsidRPr="00266627">
        <w:rPr>
          <w:rFonts w:ascii="Times New Roman" w:hAnsi="Times New Roman"/>
          <w:lang w:val="en-US"/>
        </w:rPr>
        <w:t>Geshtalt</w:t>
      </w:r>
      <w:proofErr w:type="spellEnd"/>
      <w:r w:rsidR="00B21D3D" w:rsidRPr="00266627">
        <w:rPr>
          <w:rFonts w:ascii="Times New Roman" w:hAnsi="Times New Roman"/>
          <w:lang w:val="en-US"/>
        </w:rPr>
        <w:t xml:space="preserve"> therapy</w:t>
      </w:r>
    </w:p>
    <w:p w14:paraId="43C27B94" w14:textId="33BA6375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21D3D" w:rsidRPr="00266627">
        <w:rPr>
          <w:rFonts w:ascii="Times New Roman" w:hAnsi="Times New Roman"/>
          <w:lang w:val="en-US"/>
        </w:rPr>
        <w:t>Psychoanalysis</w:t>
      </w:r>
    </w:p>
    <w:p w14:paraId="170BA393" w14:textId="321CA809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21D3D" w:rsidRPr="00266627">
        <w:rPr>
          <w:rFonts w:ascii="Times New Roman" w:hAnsi="Times New Roman"/>
          <w:lang w:val="en-US"/>
        </w:rPr>
        <w:t>Cognitive theory</w:t>
      </w:r>
    </w:p>
    <w:p w14:paraId="701A511F" w14:textId="4EAA093F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21D3D" w:rsidRPr="00061615">
        <w:rPr>
          <w:rFonts w:ascii="Times New Roman" w:hAnsi="Times New Roman"/>
          <w:lang w:val="en-US"/>
        </w:rPr>
        <w:t>Find the rights type of motivation</w:t>
      </w:r>
    </w:p>
    <w:p w14:paraId="3CA710AB" w14:textId="1067242F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21D3D" w:rsidRPr="00061615">
        <w:rPr>
          <w:rFonts w:ascii="Times New Roman" w:hAnsi="Times New Roman"/>
          <w:lang w:val="en-US"/>
        </w:rPr>
        <w:t>The id, the ego and superego</w:t>
      </w:r>
    </w:p>
    <w:p w14:paraId="70373414" w14:textId="2722A7F6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21D3D" w:rsidRPr="00266627">
        <w:rPr>
          <w:rFonts w:ascii="Times New Roman" w:hAnsi="Times New Roman"/>
          <w:lang w:val="en-US"/>
        </w:rPr>
        <w:t xml:space="preserve">Intrinsic and </w:t>
      </w:r>
      <w:r w:rsidR="00266627" w:rsidRPr="00266627">
        <w:rPr>
          <w:rFonts w:ascii="Times New Roman" w:hAnsi="Times New Roman"/>
          <w:lang w:val="en-US"/>
        </w:rPr>
        <w:t>extrinsic</w:t>
      </w:r>
    </w:p>
    <w:p w14:paraId="10D5D9CE" w14:textId="5FE3DA6A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proofErr w:type="spellStart"/>
      <w:r w:rsidR="00B21D3D" w:rsidRPr="00266627">
        <w:rPr>
          <w:rFonts w:ascii="Times New Roman" w:hAnsi="Times New Roman"/>
          <w:lang w:val="en-US"/>
        </w:rPr>
        <w:t>Consious</w:t>
      </w:r>
      <w:proofErr w:type="spellEnd"/>
      <w:r w:rsidR="00B21D3D" w:rsidRPr="00266627">
        <w:rPr>
          <w:rFonts w:ascii="Times New Roman" w:hAnsi="Times New Roman"/>
          <w:lang w:val="en-US"/>
        </w:rPr>
        <w:t xml:space="preserve"> and </w:t>
      </w:r>
      <w:proofErr w:type="spellStart"/>
      <w:r w:rsidR="00B21D3D" w:rsidRPr="00266627">
        <w:rPr>
          <w:rFonts w:ascii="Times New Roman" w:hAnsi="Times New Roman"/>
          <w:lang w:val="en-US"/>
        </w:rPr>
        <w:t>unconsions</w:t>
      </w:r>
      <w:proofErr w:type="spellEnd"/>
    </w:p>
    <w:p w14:paraId="73C621F0" w14:textId="433F0F51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21D3D" w:rsidRPr="00266627">
        <w:rPr>
          <w:rFonts w:ascii="Times New Roman" w:hAnsi="Times New Roman"/>
          <w:lang w:val="en-US"/>
        </w:rPr>
        <w:t xml:space="preserve">Functional and </w:t>
      </w:r>
      <w:proofErr w:type="spellStart"/>
      <w:r w:rsidR="00B21D3D" w:rsidRPr="00266627">
        <w:rPr>
          <w:rFonts w:ascii="Times New Roman" w:hAnsi="Times New Roman"/>
          <w:lang w:val="en-US"/>
        </w:rPr>
        <w:t>disfunctional</w:t>
      </w:r>
      <w:proofErr w:type="spellEnd"/>
    </w:p>
    <w:p w14:paraId="1310D6B9" w14:textId="2AE6E703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21D3D" w:rsidRPr="00061615">
        <w:rPr>
          <w:rFonts w:ascii="Times New Roman" w:hAnsi="Times New Roman"/>
          <w:lang w:val="en-US"/>
        </w:rPr>
        <w:t xml:space="preserve">Intrinsic and extrinsic are the types of </w:t>
      </w:r>
      <w:r w:rsidR="00266627">
        <w:rPr>
          <w:rFonts w:ascii="Times New Roman" w:hAnsi="Times New Roman"/>
          <w:lang w:val="en-US"/>
        </w:rPr>
        <w:t>___</w:t>
      </w:r>
      <w:r w:rsidR="00B21D3D" w:rsidRPr="00061615">
        <w:rPr>
          <w:rFonts w:ascii="Times New Roman" w:hAnsi="Times New Roman"/>
          <w:lang w:val="en-US"/>
        </w:rPr>
        <w:t xml:space="preserve">? </w:t>
      </w:r>
    </w:p>
    <w:p w14:paraId="080A254B" w14:textId="653B6519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21D3D" w:rsidRPr="00061615">
        <w:rPr>
          <w:rFonts w:ascii="Times New Roman" w:hAnsi="Times New Roman"/>
          <w:lang w:val="en-US"/>
        </w:rPr>
        <w:t>Communication</w:t>
      </w:r>
    </w:p>
    <w:p w14:paraId="08455690" w14:textId="0C8E9D1C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21D3D" w:rsidRPr="00061615">
        <w:rPr>
          <w:rFonts w:ascii="Times New Roman" w:hAnsi="Times New Roman"/>
        </w:rPr>
        <w:t>Motivation</w:t>
      </w:r>
    </w:p>
    <w:p w14:paraId="67167B25" w14:textId="32A265A5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21D3D" w:rsidRPr="00061615">
        <w:rPr>
          <w:rFonts w:ascii="Times New Roman" w:hAnsi="Times New Roman"/>
          <w:lang w:val="en-US"/>
        </w:rPr>
        <w:t>Psychology</w:t>
      </w:r>
    </w:p>
    <w:p w14:paraId="647F3A6B" w14:textId="1B22448F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21D3D" w:rsidRPr="00061615">
        <w:rPr>
          <w:rFonts w:ascii="Times New Roman" w:hAnsi="Times New Roman"/>
          <w:lang w:val="en-US"/>
        </w:rPr>
        <w:t xml:space="preserve">Therapy </w:t>
      </w:r>
    </w:p>
    <w:p w14:paraId="3A94585D" w14:textId="6F1A601C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21D3D" w:rsidRPr="00061615">
        <w:rPr>
          <w:rFonts w:ascii="Times New Roman" w:hAnsi="Times New Roman"/>
          <w:lang w:val="en-US"/>
        </w:rPr>
        <w:t>What animals did Pavlov use for his experiment on conditioned reflexes?</w:t>
      </w:r>
    </w:p>
    <w:p w14:paraId="680ECC09" w14:textId="562DFC6F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21D3D" w:rsidRPr="00061615">
        <w:rPr>
          <w:rFonts w:ascii="Times New Roman" w:hAnsi="Times New Roman"/>
          <w:lang w:val="en-US"/>
        </w:rPr>
        <w:t>A</w:t>
      </w:r>
      <w:r w:rsidR="00B21D3D" w:rsidRPr="00266627">
        <w:rPr>
          <w:rFonts w:ascii="Times New Roman" w:hAnsi="Times New Roman"/>
          <w:lang w:val="en-US"/>
        </w:rPr>
        <w:t xml:space="preserve"> dog</w:t>
      </w:r>
    </w:p>
    <w:p w14:paraId="1AB676D3" w14:textId="0CACDEB8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21D3D" w:rsidRPr="00061615">
        <w:rPr>
          <w:rFonts w:ascii="Times New Roman" w:hAnsi="Times New Roman"/>
          <w:lang w:val="en-US"/>
        </w:rPr>
        <w:t>A</w:t>
      </w:r>
      <w:r w:rsidR="00B21D3D" w:rsidRPr="00266627">
        <w:rPr>
          <w:rFonts w:ascii="Times New Roman" w:hAnsi="Times New Roman"/>
          <w:lang w:val="en-US"/>
        </w:rPr>
        <w:t xml:space="preserve"> cat</w:t>
      </w:r>
    </w:p>
    <w:p w14:paraId="64F9324D" w14:textId="5EE8F83B" w:rsidR="00FA3CE5" w:rsidRPr="00672A9F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lastRenderedPageBreak/>
        <w:t xml:space="preserve">&lt;variant&gt; </w:t>
      </w:r>
      <w:r w:rsidR="00B21D3D" w:rsidRPr="00061615">
        <w:rPr>
          <w:rFonts w:ascii="Times New Roman" w:hAnsi="Times New Roman"/>
          <w:lang w:val="en-US"/>
        </w:rPr>
        <w:t>A mouse</w:t>
      </w:r>
    </w:p>
    <w:p w14:paraId="470B8FE9" w14:textId="5555B971" w:rsidR="00FA3CE5" w:rsidRPr="00672A9F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21D3D" w:rsidRPr="00061615">
        <w:rPr>
          <w:rFonts w:ascii="Times New Roman" w:hAnsi="Times New Roman"/>
          <w:lang w:val="en-US"/>
        </w:rPr>
        <w:t>A frog</w:t>
      </w:r>
    </w:p>
    <w:p w14:paraId="219CB29E" w14:textId="1B56E19F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54E70" w:rsidRPr="00061615">
        <w:rPr>
          <w:rFonts w:ascii="Times New Roman" w:hAnsi="Times New Roman"/>
          <w:lang w:val="en-US"/>
        </w:rPr>
        <w:t>When did the term "Emotional Intelligence" come into use?</w:t>
      </w:r>
    </w:p>
    <w:p w14:paraId="137D0A21" w14:textId="54B7FF50" w:rsidR="00FA3CE5" w:rsidRPr="00672A9F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>1879</w:t>
      </w:r>
    </w:p>
    <w:p w14:paraId="64342320" w14:textId="31CA830B" w:rsidR="00B54E70" w:rsidRPr="00672A9F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>1995</w:t>
      </w:r>
    </w:p>
    <w:p w14:paraId="3EFA4657" w14:textId="3D3A102E" w:rsidR="00FA3CE5" w:rsidRPr="00672A9F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54E70" w:rsidRPr="00061615">
        <w:rPr>
          <w:rFonts w:ascii="Times New Roman" w:hAnsi="Times New Roman"/>
        </w:rPr>
        <w:t>1990</w:t>
      </w:r>
    </w:p>
    <w:p w14:paraId="36340BCD" w14:textId="7AF84080" w:rsidR="00B54E70" w:rsidRPr="00266627" w:rsidRDefault="00266627" w:rsidP="00A7688D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>1880</w:t>
      </w:r>
      <w:r w:rsidR="000C24E1" w:rsidRPr="00061615">
        <w:rPr>
          <w:rFonts w:ascii="Times New Roman" w:hAnsi="Times New Roman"/>
          <w:lang w:val="en-US"/>
        </w:rPr>
        <w:t xml:space="preserve"> </w:t>
      </w:r>
    </w:p>
    <w:p w14:paraId="3A246B7C" w14:textId="6A91DEBE" w:rsidR="00FA3CE5" w:rsidRPr="00266627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54E70" w:rsidRPr="00266627">
        <w:rPr>
          <w:rFonts w:ascii="Times New Roman" w:hAnsi="Times New Roman"/>
          <w:lang w:val="en-US"/>
        </w:rPr>
        <w:t>What is motivation?</w:t>
      </w:r>
    </w:p>
    <w:p w14:paraId="223C3E14" w14:textId="2A181630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>It is the academic and applied study of mental functions and behaviors.</w:t>
      </w:r>
    </w:p>
    <w:p w14:paraId="12CBD8A4" w14:textId="7918066D" w:rsidR="00B54E70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 xml:space="preserve">The capacity to be </w:t>
      </w:r>
      <w:proofErr w:type="gramStart"/>
      <w:r w:rsidR="00B54E70" w:rsidRPr="00061615">
        <w:rPr>
          <w:rFonts w:ascii="Times New Roman" w:hAnsi="Times New Roman"/>
          <w:lang w:val="en-US"/>
        </w:rPr>
        <w:t>a</w:t>
      </w:r>
      <w:proofErr w:type="gramEnd"/>
      <w:r w:rsidR="00B54E70" w:rsidRPr="00061615">
        <w:rPr>
          <w:rFonts w:ascii="Times New Roman" w:hAnsi="Times New Roman"/>
          <w:lang w:val="en-US"/>
        </w:rPr>
        <w:t xml:space="preserve"> aware of control and express ones emotions, and to handle interpersonal relationships judiciously and empathetically.</w:t>
      </w:r>
    </w:p>
    <w:p w14:paraId="7C264A6C" w14:textId="41303A27" w:rsidR="00FA3CE5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54E70" w:rsidRPr="00061615">
        <w:rPr>
          <w:rFonts w:ascii="Times New Roman" w:hAnsi="Times New Roman"/>
        </w:rPr>
        <w:t>It is the driving force behind human actions.</w:t>
      </w:r>
    </w:p>
    <w:p w14:paraId="728447E5" w14:textId="40A82FCB" w:rsidR="00B54E70" w:rsidRPr="00266627" w:rsidRDefault="00266627" w:rsidP="00A7688D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>It is process refers to the exchange of information (a message) between two or more people.</w:t>
      </w:r>
    </w:p>
    <w:p w14:paraId="0F6D4ED0" w14:textId="18F39137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54E70" w:rsidRPr="00061615">
        <w:rPr>
          <w:rFonts w:ascii="Times New Roman" w:hAnsi="Times New Roman"/>
          <w:lang w:val="en-US"/>
        </w:rPr>
        <w:t>Who is considered to be the “founding father” of psychology in the USA?</w:t>
      </w:r>
    </w:p>
    <w:p w14:paraId="02210889" w14:textId="74A4049D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54E70" w:rsidRPr="00061615">
        <w:rPr>
          <w:rFonts w:ascii="Times New Roman" w:hAnsi="Times New Roman"/>
        </w:rPr>
        <w:t>William James</w:t>
      </w:r>
    </w:p>
    <w:p w14:paraId="48512E7C" w14:textId="39C65D02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>Ivan Pavlov</w:t>
      </w:r>
    </w:p>
    <w:p w14:paraId="6D712629" w14:textId="09EADE8F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>Sigmund Freud</w:t>
      </w:r>
    </w:p>
    <w:p w14:paraId="28D1DEF1" w14:textId="1268DCB5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266627">
        <w:rPr>
          <w:rFonts w:ascii="Times New Roman" w:hAnsi="Times New Roman"/>
          <w:lang w:val="en-US"/>
        </w:rPr>
        <w:t xml:space="preserve">Hermann </w:t>
      </w:r>
      <w:proofErr w:type="spellStart"/>
      <w:r w:rsidR="00B54E70" w:rsidRPr="00266627">
        <w:rPr>
          <w:rFonts w:ascii="Times New Roman" w:hAnsi="Times New Roman"/>
          <w:lang w:val="en-US"/>
        </w:rPr>
        <w:t>Abbingaus</w:t>
      </w:r>
      <w:proofErr w:type="spellEnd"/>
    </w:p>
    <w:p w14:paraId="16629AB2" w14:textId="5A1CA371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B54E70" w:rsidRPr="00061615">
        <w:rPr>
          <w:rFonts w:ascii="Times New Roman" w:hAnsi="Times New Roman"/>
          <w:lang w:val="en-US"/>
        </w:rPr>
        <w:t>What was the first approach in psychology?</w:t>
      </w:r>
    </w:p>
    <w:p w14:paraId="5FD55BA7" w14:textId="5BE7CD8A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>Cognitive theory</w:t>
      </w:r>
    </w:p>
    <w:p w14:paraId="172A1054" w14:textId="5351E967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B54E70" w:rsidRPr="00061615">
        <w:rPr>
          <w:rFonts w:ascii="Times New Roman" w:hAnsi="Times New Roman"/>
        </w:rPr>
        <w:t>Structuralism</w:t>
      </w:r>
    </w:p>
    <w:p w14:paraId="43C12741" w14:textId="66C51367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>Behaviorism</w:t>
      </w:r>
    </w:p>
    <w:p w14:paraId="640BC00D" w14:textId="31864251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B54E70" w:rsidRPr="00061615">
        <w:rPr>
          <w:rFonts w:ascii="Times New Roman" w:hAnsi="Times New Roman"/>
          <w:lang w:val="en-US"/>
        </w:rPr>
        <w:t>Humanism</w:t>
      </w:r>
    </w:p>
    <w:p w14:paraId="215EA174" w14:textId="139F1CB2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90E6C" w:rsidRPr="00061615">
        <w:rPr>
          <w:rFonts w:ascii="Times New Roman" w:hAnsi="Times New Roman"/>
          <w:lang w:val="en-US"/>
        </w:rPr>
        <w:t>What is the object of investigation from the structuralist point of view?</w:t>
      </w:r>
    </w:p>
    <w:p w14:paraId="4664A161" w14:textId="06AAE67C" w:rsidR="00FA3CE5" w:rsidRPr="00672A9F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>The human's behavior</w:t>
      </w:r>
    </w:p>
    <w:p w14:paraId="7A245244" w14:textId="6558DA58" w:rsidR="00A90E6C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266627">
        <w:rPr>
          <w:rFonts w:ascii="Times New Roman" w:hAnsi="Times New Roman"/>
          <w:lang w:val="en-US"/>
        </w:rPr>
        <w:t>The functions of brain</w:t>
      </w:r>
    </w:p>
    <w:p w14:paraId="325636F9" w14:textId="1CBD3DC2" w:rsidR="00A90E6C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266627">
        <w:rPr>
          <w:rFonts w:ascii="Times New Roman" w:hAnsi="Times New Roman"/>
          <w:lang w:val="en-US"/>
        </w:rPr>
        <w:t>The human's felling</w:t>
      </w:r>
    </w:p>
    <w:p w14:paraId="1D8FCF98" w14:textId="087403B1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90E6C" w:rsidRPr="00061615">
        <w:rPr>
          <w:rFonts w:ascii="Times New Roman" w:hAnsi="Times New Roman"/>
        </w:rPr>
        <w:t>The conscious mind</w:t>
      </w:r>
    </w:p>
    <w:p w14:paraId="0DD3981B" w14:textId="481974B5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90E6C" w:rsidRPr="00061615">
        <w:rPr>
          <w:rFonts w:ascii="Times New Roman" w:hAnsi="Times New Roman"/>
          <w:lang w:val="en-US"/>
        </w:rPr>
        <w:t>Who developed the functional approach in psychology?</w:t>
      </w:r>
    </w:p>
    <w:p w14:paraId="097F0839" w14:textId="65BE46A9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90E6C" w:rsidRPr="00266627">
        <w:rPr>
          <w:rFonts w:ascii="Times New Roman" w:hAnsi="Times New Roman"/>
          <w:lang w:val="en-US"/>
        </w:rPr>
        <w:t>William James</w:t>
      </w:r>
    </w:p>
    <w:p w14:paraId="696B1FF6" w14:textId="22F70283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>Ivan Pavlov</w:t>
      </w:r>
    </w:p>
    <w:p w14:paraId="5192DF5C" w14:textId="7928168E" w:rsidR="00A90E6C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266627">
        <w:rPr>
          <w:rFonts w:ascii="Times New Roman" w:hAnsi="Times New Roman"/>
          <w:lang w:val="en-US"/>
        </w:rPr>
        <w:t>Sigmund Freud</w:t>
      </w:r>
    </w:p>
    <w:p w14:paraId="757EC301" w14:textId="11F643EB" w:rsidR="00A90E6C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lastRenderedPageBreak/>
        <w:t xml:space="preserve">&lt;variant&gt; </w:t>
      </w:r>
      <w:r w:rsidR="00A90E6C" w:rsidRPr="00266627">
        <w:rPr>
          <w:rFonts w:ascii="Times New Roman" w:hAnsi="Times New Roman"/>
          <w:lang w:val="en-US"/>
        </w:rPr>
        <w:t xml:space="preserve">Hermann </w:t>
      </w:r>
      <w:proofErr w:type="spellStart"/>
      <w:r w:rsidR="00A90E6C" w:rsidRPr="00266627">
        <w:rPr>
          <w:rFonts w:ascii="Times New Roman" w:hAnsi="Times New Roman"/>
          <w:lang w:val="en-US"/>
        </w:rPr>
        <w:t>Abbingaus</w:t>
      </w:r>
      <w:proofErr w:type="spellEnd"/>
    </w:p>
    <w:p w14:paraId="6769E65E" w14:textId="68C42702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90E6C" w:rsidRPr="00061615">
        <w:rPr>
          <w:rFonts w:ascii="Times New Roman" w:hAnsi="Times New Roman"/>
          <w:lang w:val="en-US"/>
        </w:rPr>
        <w:t>What are the functions of brain from the functional point view?</w:t>
      </w:r>
    </w:p>
    <w:p w14:paraId="64B78CF9" w14:textId="2F984B70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266627">
        <w:rPr>
          <w:rFonts w:ascii="Times New Roman" w:hAnsi="Times New Roman"/>
          <w:lang w:val="en-US"/>
        </w:rPr>
        <w:t>Focuses on observable behavior</w:t>
      </w:r>
    </w:p>
    <w:p w14:paraId="70A80AB7" w14:textId="4FA9A56C" w:rsidR="00FA3CE5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90E6C" w:rsidRPr="00061615">
        <w:rPr>
          <w:rFonts w:ascii="Times New Roman" w:hAnsi="Times New Roman"/>
        </w:rPr>
        <w:t>To survive and adapt</w:t>
      </w:r>
    </w:p>
    <w:p w14:paraId="79AFFBA6" w14:textId="0092E2F4" w:rsidR="00FA3CE5" w:rsidRPr="00266627" w:rsidRDefault="00266627" w:rsidP="00266627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>Focuses on individual free will</w:t>
      </w:r>
    </w:p>
    <w:p w14:paraId="731869D7" w14:textId="1E196743" w:rsidR="00A90E6C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266627">
        <w:rPr>
          <w:rFonts w:ascii="Times New Roman" w:hAnsi="Times New Roman"/>
          <w:lang w:val="en-US"/>
        </w:rPr>
        <w:t>To survive and learn</w:t>
      </w:r>
    </w:p>
    <w:p w14:paraId="38E4F35A" w14:textId="4687F4B9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90E6C" w:rsidRPr="00061615">
        <w:rPr>
          <w:rFonts w:ascii="Times New Roman" w:hAnsi="Times New Roman"/>
          <w:lang w:val="en-US"/>
        </w:rPr>
        <w:t>What is the proper object of investigate from the behaviorist point of view?</w:t>
      </w:r>
    </w:p>
    <w:p w14:paraId="42589ECF" w14:textId="4F9B26CB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>Psychology should investigate only people feeling</w:t>
      </w:r>
    </w:p>
    <w:p w14:paraId="32DBD93D" w14:textId="0E2C1A98" w:rsidR="00A90E6C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>Psychology should investigate only people mental processes</w:t>
      </w:r>
    </w:p>
    <w:p w14:paraId="5CD1403E" w14:textId="3A3C0CE2" w:rsidR="00FA3CE5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90E6C" w:rsidRPr="00061615">
        <w:rPr>
          <w:rFonts w:ascii="Times New Roman" w:hAnsi="Times New Roman"/>
        </w:rPr>
        <w:t xml:space="preserve">Psychology should investigate only observable </w:t>
      </w:r>
      <w:r w:rsidR="000C24E1" w:rsidRPr="00061615">
        <w:rPr>
          <w:rFonts w:ascii="Times New Roman" w:hAnsi="Times New Roman"/>
        </w:rPr>
        <w:t>behaviour</w:t>
      </w:r>
    </w:p>
    <w:p w14:paraId="4345DC22" w14:textId="4D04F71C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>Psychology should investigate only unconscious mind</w:t>
      </w:r>
    </w:p>
    <w:p w14:paraId="6A1AD9B1" w14:textId="5D740245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90E6C" w:rsidRPr="00061615">
        <w:rPr>
          <w:rFonts w:ascii="Times New Roman" w:hAnsi="Times New Roman"/>
          <w:lang w:val="en-US"/>
        </w:rPr>
        <w:t>What did cognitivist and humanistic psychologist criticize in behaviorism?</w:t>
      </w:r>
    </w:p>
    <w:p w14:paraId="231E573C" w14:textId="5288C85C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>Psychology should investigate only observable behavior</w:t>
      </w:r>
    </w:p>
    <w:p w14:paraId="5E055CE8" w14:textId="2CC6FC1D" w:rsidR="00FA3CE5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0C24E1" w:rsidRPr="00061615">
        <w:rPr>
          <w:rFonts w:ascii="Times New Roman" w:hAnsi="Times New Roman"/>
        </w:rPr>
        <w:t>Behaviourism</w:t>
      </w:r>
      <w:r w:rsidR="00A90E6C" w:rsidRPr="00061615">
        <w:rPr>
          <w:rFonts w:ascii="Times New Roman" w:hAnsi="Times New Roman"/>
        </w:rPr>
        <w:t xml:space="preserve"> ignored all the most important and interesting things that go on in our heads.</w:t>
      </w:r>
    </w:p>
    <w:p w14:paraId="0ECA0E65" w14:textId="647B4D6F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 xml:space="preserve">Behaviorism study only human’s </w:t>
      </w:r>
      <w:r w:rsidR="000C24E1" w:rsidRPr="00061615">
        <w:rPr>
          <w:rFonts w:ascii="Times New Roman" w:hAnsi="Times New Roman"/>
          <w:lang w:val="en-US"/>
        </w:rPr>
        <w:t>feelings</w:t>
      </w:r>
    </w:p>
    <w:p w14:paraId="51BDF5FB" w14:textId="69567742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>Behaviorism study only brain functions</w:t>
      </w:r>
    </w:p>
    <w:p w14:paraId="7F9281E9" w14:textId="44A08751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90E6C" w:rsidRPr="00061615">
        <w:rPr>
          <w:rFonts w:ascii="Times New Roman" w:hAnsi="Times New Roman"/>
          <w:lang w:val="en-US"/>
        </w:rPr>
        <w:t>What does cognitive psychology aim to investigate?</w:t>
      </w:r>
    </w:p>
    <w:p w14:paraId="328EBEC8" w14:textId="352A1A4F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 xml:space="preserve">Focuses on </w:t>
      </w:r>
      <w:r w:rsidR="000C24E1" w:rsidRPr="00061615">
        <w:rPr>
          <w:rFonts w:ascii="Times New Roman" w:hAnsi="Times New Roman"/>
          <w:lang w:val="en-US"/>
        </w:rPr>
        <w:t>observable</w:t>
      </w:r>
      <w:r w:rsidR="00A90E6C" w:rsidRPr="00061615">
        <w:rPr>
          <w:rFonts w:ascii="Times New Roman" w:hAnsi="Times New Roman"/>
          <w:lang w:val="en-US"/>
        </w:rPr>
        <w:t xml:space="preserve"> behavior</w:t>
      </w:r>
    </w:p>
    <w:p w14:paraId="7FAE3543" w14:textId="2B4021CA" w:rsidR="00A90E6C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266627">
        <w:rPr>
          <w:rFonts w:ascii="Times New Roman" w:hAnsi="Times New Roman"/>
          <w:lang w:val="en-US"/>
        </w:rPr>
        <w:t>The emotions and feelings</w:t>
      </w:r>
    </w:p>
    <w:p w14:paraId="7123D481" w14:textId="565D1B19" w:rsidR="00A90E6C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266627">
        <w:rPr>
          <w:rFonts w:ascii="Times New Roman" w:hAnsi="Times New Roman"/>
          <w:lang w:val="en-US"/>
        </w:rPr>
        <w:t>The unconscious aspects of personality</w:t>
      </w:r>
    </w:p>
    <w:p w14:paraId="7D809A9D" w14:textId="68C2BF59" w:rsidR="00FA3CE5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90E6C" w:rsidRPr="00061615">
        <w:rPr>
          <w:rFonts w:ascii="Times New Roman" w:hAnsi="Times New Roman"/>
        </w:rPr>
        <w:t>The mind be using computer information processing</w:t>
      </w:r>
    </w:p>
    <w:p w14:paraId="41DF8FA3" w14:textId="168F95D0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>&lt;question</w:t>
      </w:r>
      <w:r w:rsidR="00266627" w:rsidRPr="00061615">
        <w:rPr>
          <w:rFonts w:ascii="Times New Roman" w:hAnsi="Times New Roman"/>
          <w:lang w:val="en-US"/>
        </w:rPr>
        <w:t>&gt; Which</w:t>
      </w:r>
      <w:r w:rsidR="00A90E6C" w:rsidRPr="00061615">
        <w:rPr>
          <w:rFonts w:ascii="Times New Roman" w:hAnsi="Times New Roman"/>
          <w:lang w:val="en-US"/>
        </w:rPr>
        <w:t xml:space="preserve"> </w:t>
      </w:r>
      <w:r w:rsidR="000C24E1" w:rsidRPr="00061615">
        <w:rPr>
          <w:rFonts w:ascii="Times New Roman" w:hAnsi="Times New Roman"/>
          <w:lang w:val="en-US"/>
        </w:rPr>
        <w:t>psychological</w:t>
      </w:r>
      <w:r w:rsidR="00A90E6C" w:rsidRPr="00061615">
        <w:rPr>
          <w:rFonts w:ascii="Times New Roman" w:hAnsi="Times New Roman"/>
          <w:lang w:val="en-US"/>
        </w:rPr>
        <w:t xml:space="preserve"> school argued that psychology should focus on each individual’s conscious experience and aims in life?</w:t>
      </w:r>
    </w:p>
    <w:p w14:paraId="38962DB1" w14:textId="123398DE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90E6C" w:rsidRPr="00266627">
        <w:rPr>
          <w:rFonts w:ascii="Times New Roman" w:hAnsi="Times New Roman"/>
          <w:lang w:val="en-US"/>
        </w:rPr>
        <w:t>Humanism</w:t>
      </w:r>
    </w:p>
    <w:p w14:paraId="4901037C" w14:textId="4CE56A51" w:rsidR="00A90E6C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061615">
        <w:rPr>
          <w:rFonts w:ascii="Times New Roman" w:hAnsi="Times New Roman"/>
          <w:lang w:val="en-US"/>
        </w:rPr>
        <w:t>Behaviorism</w:t>
      </w:r>
    </w:p>
    <w:p w14:paraId="33E8D7A9" w14:textId="182C9645" w:rsidR="00A90E6C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266627">
        <w:rPr>
          <w:rFonts w:ascii="Times New Roman" w:hAnsi="Times New Roman"/>
          <w:lang w:val="en-US"/>
        </w:rPr>
        <w:t>Cognitive theory</w:t>
      </w:r>
    </w:p>
    <w:p w14:paraId="2FD19C6B" w14:textId="018D9DAD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90E6C" w:rsidRPr="00266627">
        <w:rPr>
          <w:rFonts w:ascii="Times New Roman" w:hAnsi="Times New Roman"/>
          <w:lang w:val="en-US"/>
        </w:rPr>
        <w:t>Psychoanalysis</w:t>
      </w:r>
    </w:p>
    <w:p w14:paraId="176A863F" w14:textId="54EDFD0C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E7A57" w:rsidRPr="00061615">
        <w:rPr>
          <w:rFonts w:ascii="Times New Roman" w:hAnsi="Times New Roman"/>
          <w:lang w:val="en-US"/>
        </w:rPr>
        <w:t>What term did Freud create and developed in the field of psychology?</w:t>
      </w:r>
    </w:p>
    <w:p w14:paraId="6CACDC67" w14:textId="30E6A9B3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Behavior</w:t>
      </w:r>
    </w:p>
    <w:p w14:paraId="3E903A21" w14:textId="607C46D3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E7A57" w:rsidRPr="00266627">
        <w:rPr>
          <w:rFonts w:ascii="Times New Roman" w:hAnsi="Times New Roman"/>
          <w:lang w:val="en-US"/>
        </w:rPr>
        <w:t>Psychoanalysis</w:t>
      </w:r>
    </w:p>
    <w:p w14:paraId="3E12CE3E" w14:textId="1C09062E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Motivation</w:t>
      </w:r>
    </w:p>
    <w:p w14:paraId="0C603313" w14:textId="213EE300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Frustration</w:t>
      </w:r>
    </w:p>
    <w:p w14:paraId="619406A3" w14:textId="56389D0E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lastRenderedPageBreak/>
        <w:t xml:space="preserve">&lt;question&gt; </w:t>
      </w:r>
      <w:r w:rsidR="00AE7A57" w:rsidRPr="00061615">
        <w:rPr>
          <w:rFonts w:ascii="Times New Roman" w:hAnsi="Times New Roman"/>
          <w:lang w:val="en-US"/>
        </w:rPr>
        <w:t>What does psychoanalysis focus on?</w:t>
      </w:r>
    </w:p>
    <w:p w14:paraId="06CF97E6" w14:textId="04972F63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 xml:space="preserve">Focuses on </w:t>
      </w:r>
      <w:proofErr w:type="spellStart"/>
      <w:r w:rsidR="00AE7A57" w:rsidRPr="00266627">
        <w:rPr>
          <w:rFonts w:ascii="Times New Roman" w:hAnsi="Times New Roman"/>
          <w:lang w:val="en-US"/>
        </w:rPr>
        <w:t>observal</w:t>
      </w:r>
      <w:proofErr w:type="spellEnd"/>
      <w:r w:rsidR="00AE7A57" w:rsidRPr="00266627">
        <w:rPr>
          <w:rFonts w:ascii="Times New Roman" w:hAnsi="Times New Roman"/>
          <w:lang w:val="en-US"/>
        </w:rPr>
        <w:t xml:space="preserve"> behavior</w:t>
      </w:r>
    </w:p>
    <w:p w14:paraId="7B0E6E75" w14:textId="3701A386" w:rsidR="00AE7A57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061615">
        <w:rPr>
          <w:rFonts w:ascii="Times New Roman" w:hAnsi="Times New Roman"/>
          <w:lang w:val="en-US"/>
        </w:rPr>
        <w:t>The mind be using computer information processing</w:t>
      </w:r>
    </w:p>
    <w:p w14:paraId="65030F9F" w14:textId="1AB6061D" w:rsidR="00FA3CE5" w:rsidRPr="00194FDB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E7A57" w:rsidRPr="00061615">
        <w:rPr>
          <w:rFonts w:ascii="Times New Roman" w:hAnsi="Times New Roman"/>
        </w:rPr>
        <w:t>The unconscious aspects of personality</w:t>
      </w:r>
    </w:p>
    <w:p w14:paraId="2AB2B3B6" w14:textId="54EB1080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The emotions and feelings</w:t>
      </w:r>
    </w:p>
    <w:p w14:paraId="24A52276" w14:textId="59100264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E7A57" w:rsidRPr="00061615">
        <w:rPr>
          <w:rFonts w:ascii="Times New Roman" w:hAnsi="Times New Roman"/>
          <w:lang w:val="en-US"/>
        </w:rPr>
        <w:t>How did Freud describe a human mind?</w:t>
      </w:r>
    </w:p>
    <w:p w14:paraId="6E27DE6F" w14:textId="58E4E54D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Like a computer</w:t>
      </w:r>
    </w:p>
    <w:p w14:paraId="51764591" w14:textId="603D9CE7" w:rsidR="00AE7A57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Like a machine</w:t>
      </w:r>
    </w:p>
    <w:p w14:paraId="34F95F33" w14:textId="36B93345" w:rsidR="00AE7A57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Like a mechanism</w:t>
      </w:r>
    </w:p>
    <w:p w14:paraId="38B1AD53" w14:textId="54154ADE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E7A57" w:rsidRPr="00266627">
        <w:rPr>
          <w:rFonts w:ascii="Times New Roman" w:hAnsi="Times New Roman"/>
          <w:lang w:val="en-US"/>
        </w:rPr>
        <w:t>Like an iceberg</w:t>
      </w:r>
    </w:p>
    <w:p w14:paraId="13532D1C" w14:textId="06FDFE43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E7A57" w:rsidRPr="00061615">
        <w:rPr>
          <w:rFonts w:ascii="Times New Roman" w:hAnsi="Times New Roman"/>
          <w:lang w:val="en-US"/>
        </w:rPr>
        <w:t>What are the three parts of the psychic apparatus, according to Freud?</w:t>
      </w:r>
    </w:p>
    <w:p w14:paraId="1B94638C" w14:textId="4FE619AA" w:rsidR="00FA3CE5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E7A57" w:rsidRPr="00061615">
        <w:rPr>
          <w:rFonts w:ascii="Times New Roman" w:hAnsi="Times New Roman"/>
          <w:lang w:val="en-US"/>
        </w:rPr>
        <w:t>The id, the ego and superego</w:t>
      </w:r>
    </w:p>
    <w:p w14:paraId="1C74F509" w14:textId="79F0A060" w:rsidR="00AE7A57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Selection, organization and interpretation</w:t>
      </w:r>
    </w:p>
    <w:p w14:paraId="26BBA5F0" w14:textId="1F457990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Moods, culture, personal experience</w:t>
      </w:r>
    </w:p>
    <w:p w14:paraId="43972A86" w14:textId="4755585D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061615">
        <w:rPr>
          <w:rFonts w:ascii="Times New Roman" w:hAnsi="Times New Roman"/>
          <w:lang w:val="en-US"/>
        </w:rPr>
        <w:t>The id, superego and personal experiences</w:t>
      </w:r>
    </w:p>
    <w:p w14:paraId="194727E8" w14:textId="0A01ED6C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E7A57" w:rsidRPr="00061615">
        <w:rPr>
          <w:rFonts w:ascii="Times New Roman" w:hAnsi="Times New Roman"/>
          <w:lang w:val="en-US"/>
        </w:rPr>
        <w:t>Which part of the psychic apparatus has quality of being conscious?</w:t>
      </w:r>
    </w:p>
    <w:p w14:paraId="59D29EDC" w14:textId="302BB377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The id</w:t>
      </w:r>
    </w:p>
    <w:p w14:paraId="002544E1" w14:textId="497361A1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E7A57" w:rsidRPr="00266627">
        <w:rPr>
          <w:rFonts w:ascii="Times New Roman" w:hAnsi="Times New Roman"/>
          <w:lang w:val="en-US"/>
        </w:rPr>
        <w:t>The ego</w:t>
      </w:r>
    </w:p>
    <w:p w14:paraId="30D00EE2" w14:textId="1790A13E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Superego</w:t>
      </w:r>
    </w:p>
    <w:p w14:paraId="455B8C47" w14:textId="2286862A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Behavior</w:t>
      </w:r>
    </w:p>
    <w:p w14:paraId="64216AA4" w14:textId="74CA2532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E7A57" w:rsidRPr="00061615">
        <w:rPr>
          <w:rFonts w:ascii="Times New Roman" w:hAnsi="Times New Roman"/>
          <w:lang w:val="en-US"/>
        </w:rPr>
        <w:t>Which part of the psychic apparatus represents the influence of others?</w:t>
      </w:r>
    </w:p>
    <w:p w14:paraId="7104F02A" w14:textId="1DD5CD68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061615">
        <w:rPr>
          <w:rFonts w:ascii="Times New Roman" w:hAnsi="Times New Roman"/>
          <w:lang w:val="en-US"/>
        </w:rPr>
        <w:t>The id</w:t>
      </w:r>
    </w:p>
    <w:p w14:paraId="181D6A28" w14:textId="2E35C196" w:rsidR="00AE7A57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The ego</w:t>
      </w:r>
    </w:p>
    <w:p w14:paraId="657E6C3F" w14:textId="6A753347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E7A57" w:rsidRPr="00266627">
        <w:rPr>
          <w:rFonts w:ascii="Times New Roman" w:hAnsi="Times New Roman"/>
          <w:lang w:val="en-US"/>
        </w:rPr>
        <w:t>The superego</w:t>
      </w:r>
    </w:p>
    <w:p w14:paraId="4ED83BBE" w14:textId="5F5050D0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Behavior</w:t>
      </w:r>
    </w:p>
    <w:p w14:paraId="5878CC20" w14:textId="42ACA887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E7A57" w:rsidRPr="00061615">
        <w:rPr>
          <w:rFonts w:ascii="Times New Roman" w:hAnsi="Times New Roman"/>
          <w:lang w:val="en-US"/>
        </w:rPr>
        <w:t>Which part of the psychic apparatus contains instincts?</w:t>
      </w:r>
    </w:p>
    <w:p w14:paraId="2D3BDB3E" w14:textId="58F8E242" w:rsidR="00FA3CE5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The ego</w:t>
      </w:r>
    </w:p>
    <w:p w14:paraId="331EEE1F" w14:textId="5F0CE9F2" w:rsidR="00AE7A57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The superego</w:t>
      </w:r>
    </w:p>
    <w:p w14:paraId="624FF22F" w14:textId="0D77DF4E" w:rsidR="00AE7A57" w:rsidRPr="00266627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266627">
        <w:rPr>
          <w:rFonts w:ascii="Times New Roman" w:hAnsi="Times New Roman"/>
          <w:lang w:val="en-US"/>
        </w:rPr>
        <w:t>The behavior</w:t>
      </w:r>
    </w:p>
    <w:p w14:paraId="137868A9" w14:textId="2D3D2A2C" w:rsidR="00FA3CE5" w:rsidRPr="00266627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E7A57" w:rsidRPr="00266627">
        <w:rPr>
          <w:rFonts w:ascii="Times New Roman" w:hAnsi="Times New Roman"/>
          <w:lang w:val="en-US"/>
        </w:rPr>
        <w:t>The id</w:t>
      </w:r>
    </w:p>
    <w:p w14:paraId="61DB2233" w14:textId="5219CBCF" w:rsidR="00FA3CE5" w:rsidRPr="00061615" w:rsidRDefault="00061615" w:rsidP="00061615">
      <w:pPr>
        <w:pStyle w:val="a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lang w:val="en-US"/>
        </w:rPr>
        <w:t xml:space="preserve">&lt;question&gt; </w:t>
      </w:r>
      <w:r w:rsidR="00AE7A57" w:rsidRPr="00061615">
        <w:rPr>
          <w:rFonts w:ascii="Times New Roman" w:hAnsi="Times New Roman"/>
          <w:lang w:val="en-US"/>
        </w:rPr>
        <w:t>How did some psychologists criticize psychoanalysis?</w:t>
      </w:r>
    </w:p>
    <w:p w14:paraId="2EBBFA16" w14:textId="1E87ABBC" w:rsidR="00FA3CE5" w:rsidRPr="00061615" w:rsidRDefault="00194FDB" w:rsidP="00194FDB">
      <w:pPr>
        <w:pStyle w:val="a0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61615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="00AE7A57" w:rsidRPr="00061615">
        <w:rPr>
          <w:rFonts w:ascii="Times New Roman" w:hAnsi="Times New Roman"/>
          <w:lang w:val="en-US"/>
        </w:rPr>
        <w:t>The method and effectiveness of psychoanalytic treatment</w:t>
      </w:r>
    </w:p>
    <w:p w14:paraId="7C75E59F" w14:textId="4ABE6683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lastRenderedPageBreak/>
        <w:t xml:space="preserve">&lt;variant&gt; </w:t>
      </w:r>
      <w:r w:rsidR="00AE7A57" w:rsidRPr="00061615">
        <w:rPr>
          <w:rFonts w:ascii="Times New Roman" w:hAnsi="Times New Roman"/>
          <w:lang w:val="en-US"/>
        </w:rPr>
        <w:t xml:space="preserve">The </w:t>
      </w:r>
      <w:proofErr w:type="gramStart"/>
      <w:r w:rsidR="00AE7A57" w:rsidRPr="00061615">
        <w:rPr>
          <w:rFonts w:ascii="Times New Roman" w:hAnsi="Times New Roman"/>
          <w:lang w:val="en-US"/>
        </w:rPr>
        <w:t>method  ignored</w:t>
      </w:r>
      <w:proofErr w:type="gramEnd"/>
      <w:r w:rsidR="00AE7A57" w:rsidRPr="00061615">
        <w:rPr>
          <w:rFonts w:ascii="Times New Roman" w:hAnsi="Times New Roman"/>
          <w:lang w:val="en-US"/>
        </w:rPr>
        <w:t xml:space="preserve"> all the most important and interesting things that go on in our heads.</w:t>
      </w:r>
    </w:p>
    <w:p w14:paraId="51F6F77A" w14:textId="056F8BC1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061615">
        <w:rPr>
          <w:rFonts w:ascii="Times New Roman" w:hAnsi="Times New Roman"/>
          <w:lang w:val="en-US"/>
        </w:rPr>
        <w:t>The method focusing only on human behavior</w:t>
      </w:r>
    </w:p>
    <w:p w14:paraId="0A80E0C2" w14:textId="23512EA0" w:rsidR="00FA3CE5" w:rsidRPr="00061615" w:rsidRDefault="00266627" w:rsidP="00266627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  <w:r w:rsidRPr="00194FDB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="00AE7A57" w:rsidRPr="00061615">
        <w:rPr>
          <w:rFonts w:ascii="Times New Roman" w:hAnsi="Times New Roman"/>
          <w:lang w:val="en-US"/>
        </w:rPr>
        <w:t xml:space="preserve">The method focusing only on </w:t>
      </w:r>
      <w:proofErr w:type="spellStart"/>
      <w:r w:rsidR="00AE7A57" w:rsidRPr="00061615">
        <w:rPr>
          <w:rFonts w:ascii="Times New Roman" w:hAnsi="Times New Roman"/>
          <w:lang w:val="en-US"/>
        </w:rPr>
        <w:t>functins</w:t>
      </w:r>
      <w:proofErr w:type="spellEnd"/>
      <w:r w:rsidR="00AE7A57" w:rsidRPr="00061615">
        <w:rPr>
          <w:rFonts w:ascii="Times New Roman" w:hAnsi="Times New Roman"/>
          <w:lang w:val="en-US"/>
        </w:rPr>
        <w:t xml:space="preserve"> of mind</w:t>
      </w:r>
    </w:p>
    <w:p w14:paraId="07E266D6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What was revolutionary about the method of psychoanalysis?</w:t>
      </w:r>
    </w:p>
    <w:p w14:paraId="138FD2B2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The </w:t>
      </w:r>
      <w:proofErr w:type="gramStart"/>
      <w:r w:rsidRPr="00734822">
        <w:rPr>
          <w:rFonts w:ascii="Times New Roman" w:hAnsi="Times New Roman"/>
          <w:b w:val="0"/>
          <w:sz w:val="28"/>
          <w:szCs w:val="28"/>
          <w:lang w:val="en-US"/>
        </w:rPr>
        <w:t>method  ignored</w:t>
      </w:r>
      <w:proofErr w:type="gramEnd"/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 all the most important and interesting things that go on in our heads.</w:t>
      </w:r>
    </w:p>
    <w:p w14:paraId="0F92BDED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The introduction of the unconscious aspects of personality in the discipline of psychology</w:t>
      </w:r>
    </w:p>
    <w:p w14:paraId="0B8CD69D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The method should investigate only observable behavior</w:t>
      </w:r>
    </w:p>
    <w:p w14:paraId="3511EA47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The method should focus on each individual’s conscious experience and aims in life</w:t>
      </w:r>
    </w:p>
    <w:p w14:paraId="0B5563D6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Find the major theories of motivation</w:t>
      </w:r>
    </w:p>
    <w:p w14:paraId="65E3CB80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The id, the ego and superego</w:t>
      </w:r>
    </w:p>
    <w:p w14:paraId="6F02E7A1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Selection, organization and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inetrpretation</w:t>
      </w:r>
      <w:proofErr w:type="spellEnd"/>
    </w:p>
    <w:p w14:paraId="5D7D0E89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Drive theory, instinct theory, and humanistic theory</w:t>
      </w:r>
    </w:p>
    <w:p w14:paraId="21A39223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Drive theory, the organization behavior, humanistic theory</w:t>
      </w:r>
    </w:p>
    <w:p w14:paraId="1B29FF91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Manipulation is-</w:t>
      </w:r>
    </w:p>
    <w:p w14:paraId="353E0FA7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Psychological impact on himself.</w:t>
      </w:r>
    </w:p>
    <w:p w14:paraId="28EB596E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Covert psychological impact on a person that changes his behavior in the desired direction and providing side impact various advantages.</w:t>
      </w:r>
    </w:p>
    <w:p w14:paraId="67D289AE" w14:textId="2E09C75E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="00A7688D" w:rsidRPr="00A7688D">
        <w:rPr>
          <w:rFonts w:ascii="Times New Roman" w:hAnsi="Times New Roman"/>
          <w:color w:val="auto"/>
          <w:sz w:val="28"/>
          <w:szCs w:val="28"/>
          <w:lang w:val="en-US"/>
        </w:rPr>
        <w:t>Where one party focuses on the needs of the other, and not the importance of the goal.</w:t>
      </w:r>
    </w:p>
    <w:p w14:paraId="12F8C54F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An impact on a person that shows his behavior in the desired direction and providing side impact various advantages.</w:t>
      </w:r>
    </w:p>
    <w:p w14:paraId="6CB62D28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What is the definition of a task group?</w:t>
      </w:r>
    </w:p>
    <w:p w14:paraId="79E70512" w14:textId="77777777" w:rsidR="00A7688D" w:rsidRDefault="0062524D" w:rsidP="00A7688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="00A7688D" w:rsidRPr="00734822">
        <w:rPr>
          <w:rFonts w:ascii="Times New Roman" w:hAnsi="Times New Roman"/>
          <w:color w:val="auto"/>
          <w:sz w:val="28"/>
          <w:szCs w:val="28"/>
          <w:lang w:val="en-US"/>
        </w:rPr>
        <w:t>The introduction of the unconscious aspects of personality in the discipline of psychology</w:t>
      </w:r>
    </w:p>
    <w:p w14:paraId="2C76621E" w14:textId="012169DD" w:rsidR="0062524D" w:rsidRPr="00734822" w:rsidRDefault="0062524D" w:rsidP="00A7688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Two or more individuals who have come together in way that's not organizationally determined or influenced</w:t>
      </w:r>
    </w:p>
    <w:p w14:paraId="549EDBE2" w14:textId="538759B5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="000B1324" w:rsidRPr="000B1324">
        <w:rPr>
          <w:rFonts w:ascii="Times New Roman" w:hAnsi="Times New Roman"/>
          <w:color w:val="auto"/>
          <w:sz w:val="28"/>
          <w:szCs w:val="28"/>
          <w:lang w:val="en-US"/>
        </w:rPr>
        <w:t>Friendship between two groups or individuals</w:t>
      </w:r>
    </w:p>
    <w:p w14:paraId="6D6655C6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Two or more individuals, interacting and independent, who have come together to achieve a particular objective</w:t>
      </w:r>
    </w:p>
    <w:p w14:paraId="09F5839F" w14:textId="77777777" w:rsidR="0062524D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2AC71373" w14:textId="77777777" w:rsidR="0062524D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3241EE75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2665C384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&lt;question&gt; These are groups of people who have come together because they share common ideals, common interests or other similarities, like age or ethnic background - definition of?</w:t>
      </w:r>
    </w:p>
    <w:p w14:paraId="290A5D98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A friendship group.</w:t>
      </w:r>
    </w:p>
    <w:p w14:paraId="0DB5645E" w14:textId="0481DAF6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A</w:t>
      </w:r>
      <w:r w:rsidR="000B1324">
        <w:rPr>
          <w:rFonts w:ascii="Times New Roman" w:hAnsi="Times New Roman"/>
          <w:color w:val="auto"/>
          <w:sz w:val="28"/>
          <w:szCs w:val="28"/>
          <w:lang w:val="en-US"/>
        </w:rPr>
        <w:t xml:space="preserve"> formal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 group.</w:t>
      </w:r>
    </w:p>
    <w:p w14:paraId="02D81CF4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A task group.</w:t>
      </w:r>
    </w:p>
    <w:p w14:paraId="37DB75F6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A command group.</w:t>
      </w:r>
    </w:p>
    <w:p w14:paraId="7949367B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What is the storming stage?</w:t>
      </w:r>
    </w:p>
    <w:p w14:paraId="08BC14E8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Members never met and probably do not yet know they’re going to be a group.</w:t>
      </w:r>
    </w:p>
    <w:p w14:paraId="327AC473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The minute when members meet, either formally or informally.</w:t>
      </w:r>
    </w:p>
    <w:p w14:paraId="2ACF4426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Members are resistant to the constraints the group imposes on them individually.</w:t>
      </w:r>
    </w:p>
    <w:p w14:paraId="6C762D8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The structure of the group is fully accepted at this stage, and the group members are getting to know each other well.</w:t>
      </w:r>
    </w:p>
    <w:p w14:paraId="0CBCCDEA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What is the element of group structure that helps all members understand what behaviors are expected of them?</w:t>
      </w:r>
    </w:p>
    <w:p w14:paraId="42343CE2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Status</w:t>
      </w:r>
    </w:p>
    <w:p w14:paraId="691090C0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Size</w:t>
      </w:r>
    </w:p>
    <w:p w14:paraId="3B8E101C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Stage</w:t>
      </w:r>
    </w:p>
    <w:p w14:paraId="540CCD66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Norms</w:t>
      </w:r>
    </w:p>
    <w:p w14:paraId="0A30A9FC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Find the barrier to communication</w:t>
      </w:r>
    </w:p>
    <w:p w14:paraId="07F5D98E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The use of jargon.</w:t>
      </w:r>
    </w:p>
    <w:p w14:paraId="7DA7C81E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Cultural differences.</w:t>
      </w:r>
    </w:p>
    <w:p w14:paraId="28B5153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Differences in perception and viewpoint.</w:t>
      </w:r>
    </w:p>
    <w:p w14:paraId="45FAE107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>All of the above options are correct.</w:t>
      </w:r>
    </w:p>
    <w:p w14:paraId="4497966B" w14:textId="77777777" w:rsidR="0062524D" w:rsidRPr="00734822" w:rsidRDefault="0062524D" w:rsidP="0062524D">
      <w:pPr>
        <w:pStyle w:val="a1"/>
        <w:numPr>
          <w:ilvl w:val="0"/>
          <w:numId w:val="0"/>
        </w:numPr>
        <w:ind w:left="360" w:hanging="360"/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Managing a person’s own emotions, feelings, experiences </w:t>
      </w:r>
      <w:proofErr w:type="gramStart"/>
      <w:r w:rsidRPr="00734822">
        <w:rPr>
          <w:rFonts w:ascii="Times New Roman" w:hAnsi="Times New Roman"/>
          <w:sz w:val="28"/>
          <w:szCs w:val="28"/>
          <w:lang w:val="en-US"/>
        </w:rPr>
        <w:t>is</w:t>
      </w:r>
      <w:proofErr w:type="gramEnd"/>
      <w:r w:rsidRPr="00734822">
        <w:rPr>
          <w:rFonts w:ascii="Times New Roman" w:hAnsi="Times New Roman"/>
          <w:sz w:val="28"/>
          <w:szCs w:val="28"/>
          <w:lang w:val="en-US"/>
        </w:rPr>
        <w:t xml:space="preserve"> called-</w:t>
      </w:r>
    </w:p>
    <w:p w14:paraId="06726EA7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Self-government</w:t>
      </w:r>
    </w:p>
    <w:p w14:paraId="6F0B9FBB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Self-regulation</w:t>
      </w:r>
    </w:p>
    <w:p w14:paraId="2BFBC970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Self-control</w:t>
      </w:r>
    </w:p>
    <w:p w14:paraId="756B94F1" w14:textId="77777777" w:rsidR="0062524D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Self-development</w:t>
      </w:r>
    </w:p>
    <w:p w14:paraId="3B3DD7CA" w14:textId="77777777" w:rsidR="0062524D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4E8C2C2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728606B0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&lt;question&gt; In what ways can you protect yourself from manipulation?</w:t>
      </w:r>
    </w:p>
    <w:p w14:paraId="1ABB9530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Being lonely</w:t>
      </w:r>
    </w:p>
    <w:p w14:paraId="295700AC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Being impressive</w:t>
      </w:r>
    </w:p>
    <w:p w14:paraId="09C17CBC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Learning about yourself</w:t>
      </w:r>
    </w:p>
    <w:p w14:paraId="5EDAFF41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Being dependent on emotional support</w:t>
      </w:r>
    </w:p>
    <w:p w14:paraId="127F3AFB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</w:t>
      </w:r>
      <w:r w:rsidRPr="0073482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One of the best ways to protect yourself from manipulators?</w:t>
      </w:r>
    </w:p>
    <w:p w14:paraId="360664E8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Know your size</w:t>
      </w:r>
    </w:p>
    <w:p w14:paraId="2E59FB30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Know your personality and habits</w:t>
      </w:r>
    </w:p>
    <w:p w14:paraId="4D063149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Know the recipe</w:t>
      </w:r>
    </w:p>
    <w:p w14:paraId="019D96FD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Know your job</w:t>
      </w:r>
    </w:p>
    <w:p w14:paraId="15B616BE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What are the anti-manipulation methods that you can use?</w:t>
      </w:r>
    </w:p>
    <w:p w14:paraId="05933EA9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ind w:left="360" w:hanging="36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Mnemotechnics </w:t>
      </w:r>
    </w:p>
    <w:p w14:paraId="7CD78AE2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Time delay</w:t>
      </w:r>
    </w:p>
    <w:p w14:paraId="73F7EC1C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Listening to desires and fears</w:t>
      </w:r>
    </w:p>
    <w:p w14:paraId="0929D4E7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Being a masochist</w:t>
      </w:r>
    </w:p>
    <w:p w14:paraId="24D95698" w14:textId="733B315E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Which approach are chosen by psychologist </w:t>
      </w:r>
      <w:r w:rsidR="000B1324" w:rsidRPr="00734822">
        <w:rPr>
          <w:rFonts w:ascii="Times New Roman" w:hAnsi="Times New Roman"/>
          <w:sz w:val="28"/>
          <w:szCs w:val="28"/>
          <w:lang w:val="en-US"/>
        </w:rPr>
        <w:t>nowadays</w:t>
      </w:r>
      <w:r w:rsidRPr="00734822">
        <w:rPr>
          <w:rFonts w:ascii="Times New Roman" w:hAnsi="Times New Roman"/>
          <w:sz w:val="28"/>
          <w:szCs w:val="28"/>
          <w:lang w:val="en-US"/>
        </w:rPr>
        <w:t xml:space="preserve">? </w:t>
      </w:r>
    </w:p>
    <w:p w14:paraId="40DBD34B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Cognitive theory, Behaviorism, Humanism</w:t>
      </w:r>
    </w:p>
    <w:p w14:paraId="4C45C86D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All approaches and choose one to be best from each approach for a particular situation.</w:t>
      </w:r>
    </w:p>
    <w:p w14:paraId="2C26D1D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Cognitive psychology</w:t>
      </w:r>
    </w:p>
    <w:p w14:paraId="684C1F0F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Humanism and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psychoanalysize</w:t>
      </w:r>
      <w:proofErr w:type="spellEnd"/>
    </w:p>
    <w:p w14:paraId="4B505E03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Find the main goals of psychology</w:t>
      </w:r>
    </w:p>
    <w:p w14:paraId="65337194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Avoid, read, describe, attack </w:t>
      </w:r>
    </w:p>
    <w:p w14:paraId="01992877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Predict, describe, explain, change.</w:t>
      </w:r>
    </w:p>
    <w:p w14:paraId="6BB20DB5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Change, explain, learn, avoid. </w:t>
      </w:r>
    </w:p>
    <w:p w14:paraId="28C4C69A" w14:textId="77777777" w:rsidR="0062524D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Change, describe, avoid, attack.</w:t>
      </w:r>
    </w:p>
    <w:p w14:paraId="2003CBE7" w14:textId="77777777" w:rsidR="0062524D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4CB21B1C" w14:textId="77777777" w:rsidR="0062524D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67C6D1DE" w14:textId="77777777" w:rsidR="0062524D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516E238A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09564292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&lt;question&gt; Manipulation is-</w:t>
      </w:r>
    </w:p>
    <w:p w14:paraId="4D44A1EC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>covert psychological impact on a person that changes his behaviour in the desired direction and providing side impact various advantages.</w:t>
      </w:r>
    </w:p>
    <w:p w14:paraId="5D04AE21" w14:textId="101EDFC2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covert psychological </w:t>
      </w:r>
      <w:r w:rsidR="000B1324" w:rsidRPr="00734822">
        <w:rPr>
          <w:rFonts w:ascii="Times New Roman" w:hAnsi="Times New Roman"/>
          <w:color w:val="auto"/>
          <w:sz w:val="28"/>
          <w:szCs w:val="28"/>
        </w:rPr>
        <w:t>behaviour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14:paraId="17990833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psychological impact on himself.</w:t>
      </w:r>
    </w:p>
    <w:p w14:paraId="64DC48B1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Two or more individuals, interacting and independent, who have come together to achieve a particular objective</w:t>
      </w:r>
    </w:p>
    <w:p w14:paraId="71DDA908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Phlegmatic is incompatible with choleric, melancholic is incompatible with ________</w:t>
      </w:r>
    </w:p>
    <w:p w14:paraId="5FAA85F9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&gt; Sanguine</w:t>
      </w:r>
    </w:p>
    <w:p w14:paraId="2BE29B38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Choleric</w:t>
      </w:r>
    </w:p>
    <w:p w14:paraId="2F696D31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All</w:t>
      </w:r>
    </w:p>
    <w:p w14:paraId="7A8EACF7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Sanguine and choleric</w:t>
      </w:r>
    </w:p>
    <w:p w14:paraId="4E8E7A76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The invention of the computer led to a new approach to psychology called the __ movement.</w:t>
      </w:r>
    </w:p>
    <w:p w14:paraId="4AFCEF16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biological </w:t>
      </w:r>
    </w:p>
    <w:p w14:paraId="646D003F" w14:textId="77777777" w:rsidR="0062524D" w:rsidRPr="00734822" w:rsidRDefault="0062524D" w:rsidP="0062524D">
      <w:pPr>
        <w:pStyle w:val="a0"/>
        <w:numPr>
          <w:ilvl w:val="0"/>
          <w:numId w:val="0"/>
        </w:numPr>
        <w:ind w:left="360" w:hanging="360"/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behaviour        </w:t>
      </w:r>
    </w:p>
    <w:p w14:paraId="44AF683F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functionalism </w:t>
      </w:r>
    </w:p>
    <w:p w14:paraId="183F204A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humanistic    </w:t>
      </w:r>
    </w:p>
    <w:p w14:paraId="48C683D5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>cognitive</w:t>
      </w:r>
    </w:p>
    <w:p w14:paraId="02BC7121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A number of __ showed that more therapists cited Rogers as a major influence in psychology.</w:t>
      </w:r>
    </w:p>
    <w:p w14:paraId="124C9DF0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questions    </w:t>
      </w:r>
    </w:p>
    <w:p w14:paraId="2053B458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competence   </w:t>
      </w:r>
    </w:p>
    <w:p w14:paraId="463A4845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 xml:space="preserve">surveys         </w:t>
      </w:r>
    </w:p>
    <w:p w14:paraId="44F350AA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cases                </w:t>
      </w:r>
    </w:p>
    <w:p w14:paraId="456A5C2E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books</w:t>
      </w:r>
    </w:p>
    <w:p w14:paraId="1C5F230F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Psychology means “__ of the mind”.</w:t>
      </w:r>
    </w:p>
    <w:p w14:paraId="08D0C1D5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 xml:space="preserve">study               </w:t>
      </w:r>
    </w:p>
    <w:p w14:paraId="4BA8B184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objective        </w:t>
      </w:r>
    </w:p>
    <w:p w14:paraId="21AEE414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treatment         </w:t>
      </w:r>
    </w:p>
    <w:p w14:paraId="4D70A5E9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damage           </w:t>
      </w:r>
    </w:p>
    <w:p w14:paraId="7599C2E5" w14:textId="77777777" w:rsidR="0062524D" w:rsidRPr="00734822" w:rsidRDefault="0062524D" w:rsidP="0062524D">
      <w:pPr>
        <w:pStyle w:val="a0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8"/>
          <w:szCs w:val="28"/>
        </w:rPr>
      </w:pPr>
    </w:p>
    <w:p w14:paraId="26D6B092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&lt;question&gt; Abraham Maslow is known for __ the theory of a hierarchy of needs.</w:t>
      </w:r>
    </w:p>
    <w:p w14:paraId="1540A1BD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 xml:space="preserve">establishing    </w:t>
      </w:r>
    </w:p>
    <w:p w14:paraId="6B899B2F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finding             </w:t>
      </w:r>
    </w:p>
    <w:p w14:paraId="19135DE0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making          </w:t>
      </w:r>
    </w:p>
    <w:p w14:paraId="17052156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understanding  </w:t>
      </w:r>
    </w:p>
    <w:p w14:paraId="3ADC943E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knowing</w:t>
      </w:r>
    </w:p>
    <w:p w14:paraId="3B2FEA9C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The term came into use with the publication of __’s book ‘Cognitive psychology’ in 1997.</w:t>
      </w:r>
    </w:p>
    <w:p w14:paraId="38484594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Roger            </w:t>
      </w:r>
    </w:p>
    <w:p w14:paraId="47A20F9D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Maslow          </w:t>
      </w:r>
    </w:p>
    <w:p w14:paraId="2F3DD380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Freud               </w:t>
      </w:r>
    </w:p>
    <w:p w14:paraId="71E7AAB1" w14:textId="77777777" w:rsidR="0062524D" w:rsidRPr="00734822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 xml:space="preserve">Jung               </w:t>
      </w:r>
    </w:p>
    <w:p w14:paraId="5F8C364B" w14:textId="77777777" w:rsidR="0062524D" w:rsidRPr="00C21336" w:rsidRDefault="0062524D" w:rsidP="0062524D">
      <w:pPr>
        <w:pStyle w:val="a0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>Neisser</w:t>
      </w:r>
    </w:p>
    <w:p w14:paraId="210BCDF7" w14:textId="01ACBC9C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Humanist psychologist __ argued that the meaning of </w:t>
      </w:r>
      <w:r w:rsidR="000B1324" w:rsidRPr="00734822">
        <w:rPr>
          <w:rFonts w:ascii="Times New Roman" w:hAnsi="Times New Roman"/>
          <w:sz w:val="28"/>
          <w:szCs w:val="28"/>
          <w:lang w:val="en-US"/>
        </w:rPr>
        <w:t>behavior</w:t>
      </w:r>
      <w:r w:rsidRPr="00734822">
        <w:rPr>
          <w:rFonts w:ascii="Times New Roman" w:hAnsi="Times New Roman"/>
          <w:sz w:val="28"/>
          <w:szCs w:val="28"/>
          <w:lang w:val="en-US"/>
        </w:rPr>
        <w:t xml:space="preserve"> is personal and objective.</w:t>
      </w:r>
    </w:p>
    <w:p w14:paraId="5CE933BA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Darwin            </w:t>
      </w:r>
    </w:p>
    <w:p w14:paraId="79724CD8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Pavlov                 </w:t>
      </w:r>
    </w:p>
    <w:p w14:paraId="30FAF859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Freud                  </w:t>
      </w:r>
    </w:p>
    <w:p w14:paraId="27164E2B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Wundt              </w:t>
      </w:r>
    </w:p>
    <w:p w14:paraId="1DC18750" w14:textId="77777777" w:rsidR="0062524D" w:rsidRPr="00C21336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>variantright</w:t>
      </w:r>
      <w:proofErr w:type="spellEnd"/>
      <w:proofErr w:type="gramStart"/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>&gt;  Rogers</w:t>
      </w:r>
      <w:proofErr w:type="gramEnd"/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 xml:space="preserve"> </w:t>
      </w:r>
    </w:p>
    <w:p w14:paraId="2470CAAD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Cognitive psychology studies perception, attention, memory, thinking and problem __.</w:t>
      </w:r>
    </w:p>
    <w:p w14:paraId="161C14AF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question         </w:t>
      </w:r>
    </w:p>
    <w:p w14:paraId="4E523C24" w14:textId="77777777" w:rsidR="0062524D" w:rsidRPr="00C21336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 xml:space="preserve">&gt; solving            </w:t>
      </w:r>
    </w:p>
    <w:p w14:paraId="43D9FE41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situation             </w:t>
      </w:r>
    </w:p>
    <w:p w14:paraId="1CFBE0E7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decision          </w:t>
      </w:r>
    </w:p>
    <w:p w14:paraId="05EFB6DE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>&lt;variant&gt; reaction</w:t>
      </w:r>
    </w:p>
    <w:p w14:paraId="584717EC" w14:textId="77777777" w:rsidR="0062524D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</w:p>
    <w:p w14:paraId="3A6D9832" w14:textId="77777777" w:rsidR="0062524D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</w:p>
    <w:p w14:paraId="19747961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&lt;question&gt; Psychological tests are used when there are questions about what a person’s__ is.</w:t>
      </w:r>
    </w:p>
    <w:p w14:paraId="24612F18" w14:textId="77777777" w:rsidR="0062524D" w:rsidRPr="00734822" w:rsidRDefault="0062524D" w:rsidP="0062524D">
      <w:pPr>
        <w:pStyle w:val="af5"/>
        <w:rPr>
          <w:rFonts w:ascii="Times New Roman" w:hAnsi="Times New Roman" w:cs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 w:cs="Times New Roman"/>
          <w:sz w:val="28"/>
          <w:szCs w:val="28"/>
          <w:lang w:val="en-US"/>
        </w:rPr>
        <w:t xml:space="preserve">need      </w:t>
      </w:r>
    </w:p>
    <w:p w14:paraId="3F586FAE" w14:textId="77777777" w:rsidR="0062524D" w:rsidRPr="00734822" w:rsidRDefault="0062524D" w:rsidP="0062524D">
      <w:pPr>
        <w:pStyle w:val="af5"/>
        <w:rPr>
          <w:rFonts w:ascii="Times New Roman" w:hAnsi="Times New Roman" w:cs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 w:cs="Times New Roman"/>
          <w:sz w:val="28"/>
          <w:szCs w:val="28"/>
          <w:lang w:val="en-US"/>
        </w:rPr>
        <w:t xml:space="preserve">cause              </w:t>
      </w:r>
    </w:p>
    <w:p w14:paraId="3EC13662" w14:textId="77777777" w:rsidR="0062524D" w:rsidRPr="00C21336" w:rsidRDefault="0062524D" w:rsidP="0062524D">
      <w:pPr>
        <w:pStyle w:val="af5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 w:cs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 w:cs="Times New Roman"/>
          <w:color w:val="00B050"/>
          <w:sz w:val="28"/>
          <w:szCs w:val="28"/>
          <w:lang w:val="en-US"/>
        </w:rPr>
        <w:t>&gt;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C21336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 xml:space="preserve">problem   </w:t>
      </w:r>
      <w:r w:rsidRPr="00C2133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</w:t>
      </w:r>
    </w:p>
    <w:p w14:paraId="15503515" w14:textId="77777777" w:rsidR="0062524D" w:rsidRPr="00734822" w:rsidRDefault="0062524D" w:rsidP="0062524D">
      <w:pPr>
        <w:pStyle w:val="af5"/>
        <w:rPr>
          <w:rFonts w:ascii="Times New Roman" w:hAnsi="Times New Roman" w:cs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 w:cs="Times New Roman"/>
          <w:sz w:val="28"/>
          <w:szCs w:val="28"/>
          <w:lang w:val="en-US"/>
        </w:rPr>
        <w:t xml:space="preserve">objective           </w:t>
      </w:r>
    </w:p>
    <w:p w14:paraId="41111430" w14:textId="77777777" w:rsidR="0062524D" w:rsidRPr="00734822" w:rsidRDefault="0062524D" w:rsidP="0062524D">
      <w:pPr>
        <w:pStyle w:val="af5"/>
        <w:rPr>
          <w:rFonts w:ascii="Times New Roman" w:hAnsi="Times New Roman" w:cs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 w:cs="Times New Roman"/>
          <w:sz w:val="28"/>
          <w:szCs w:val="28"/>
          <w:lang w:val="en-US"/>
        </w:rPr>
        <w:t>influence</w:t>
      </w:r>
    </w:p>
    <w:p w14:paraId="474039B2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Psychology is concerned with the thoughts, feelings and __ of people.</w:t>
      </w:r>
    </w:p>
    <w:p w14:paraId="05F24DB7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population      </w:t>
      </w:r>
    </w:p>
    <w:p w14:paraId="3B9C161C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education         </w:t>
      </w:r>
    </w:p>
    <w:p w14:paraId="6E090596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 theories       </w:t>
      </w:r>
    </w:p>
    <w:p w14:paraId="6B284E64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>&lt;variant</w:t>
      </w:r>
      <w:proofErr w:type="gramStart"/>
      <w:r w:rsidRPr="00734822">
        <w:rPr>
          <w:rFonts w:ascii="Times New Roman" w:hAnsi="Times New Roman"/>
          <w:b w:val="0"/>
          <w:sz w:val="28"/>
          <w:szCs w:val="28"/>
          <w:lang w:val="en-US"/>
        </w:rPr>
        <w:t>&gt;  statistics</w:t>
      </w:r>
      <w:proofErr w:type="gramEnd"/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             </w:t>
      </w:r>
    </w:p>
    <w:p w14:paraId="045438C2" w14:textId="77777777" w:rsidR="0062524D" w:rsidRPr="00C21336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 xml:space="preserve">&gt; behavior </w:t>
      </w:r>
    </w:p>
    <w:p w14:paraId="4049A54D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The Temperament Types</w:t>
      </w:r>
    </w:p>
    <w:p w14:paraId="64574D2B" w14:textId="77777777" w:rsidR="0062524D" w:rsidRPr="00C21336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color w:val="00B050"/>
          <w:sz w:val="28"/>
          <w:szCs w:val="28"/>
          <w:lang w:val="en-US" w:bidi="hi-IN"/>
        </w:rPr>
      </w:pPr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 xml:space="preserve">&gt;Choleric, phlegmatic, sanguine, </w:t>
      </w:r>
      <w:proofErr w:type="spellStart"/>
      <w:r w:rsidRPr="00C21336">
        <w:rPr>
          <w:rFonts w:ascii="Times New Roman" w:hAnsi="Times New Roman"/>
          <w:b w:val="0"/>
          <w:color w:val="00B050"/>
          <w:sz w:val="28"/>
          <w:szCs w:val="28"/>
          <w:lang w:val="en-US"/>
        </w:rPr>
        <w:t>menlancholic</w:t>
      </w:r>
      <w:proofErr w:type="spellEnd"/>
    </w:p>
    <w:p w14:paraId="04384E6E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  <w:lang w:val="en-US" w:bidi="hi-IN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&lt;variant&gt;Choleric, introvert, sanguine, </w:t>
      </w:r>
      <w:proofErr w:type="spellStart"/>
      <w:r w:rsidRPr="00734822">
        <w:rPr>
          <w:rFonts w:ascii="Times New Roman" w:hAnsi="Times New Roman"/>
          <w:b w:val="0"/>
          <w:sz w:val="28"/>
          <w:szCs w:val="28"/>
          <w:lang w:val="en-US"/>
        </w:rPr>
        <w:t>menlancholic</w:t>
      </w:r>
      <w:proofErr w:type="spellEnd"/>
    </w:p>
    <w:p w14:paraId="7F258356" w14:textId="77777777" w:rsidR="0062524D" w:rsidRPr="00734822" w:rsidRDefault="0062524D" w:rsidP="0062524D">
      <w:pPr>
        <w:pStyle w:val="a1"/>
        <w:numPr>
          <w:ilvl w:val="0"/>
          <w:numId w:val="0"/>
        </w:numPr>
        <w:ind w:left="360" w:hanging="360"/>
        <w:rPr>
          <w:rFonts w:ascii="Times New Roman" w:hAnsi="Times New Roman"/>
          <w:b w:val="0"/>
          <w:sz w:val="28"/>
          <w:szCs w:val="28"/>
          <w:lang w:val="en-US" w:bidi="hi-IN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&lt;variant&gt;Choleric, phlegmatic, extrovert, </w:t>
      </w:r>
      <w:proofErr w:type="spellStart"/>
      <w:r w:rsidRPr="00734822">
        <w:rPr>
          <w:rFonts w:ascii="Times New Roman" w:hAnsi="Times New Roman"/>
          <w:b w:val="0"/>
          <w:sz w:val="28"/>
          <w:szCs w:val="28"/>
          <w:lang w:val="en-US"/>
        </w:rPr>
        <w:t>menlancholic</w:t>
      </w:r>
      <w:proofErr w:type="spellEnd"/>
    </w:p>
    <w:p w14:paraId="5D2C6EFB" w14:textId="77777777" w:rsidR="0062524D" w:rsidRPr="00734822" w:rsidRDefault="0062524D" w:rsidP="0062524D">
      <w:pPr>
        <w:pStyle w:val="a1"/>
        <w:numPr>
          <w:ilvl w:val="0"/>
          <w:numId w:val="0"/>
        </w:numPr>
        <w:ind w:left="360" w:hanging="360"/>
        <w:rPr>
          <w:rFonts w:ascii="Times New Roman" w:hAnsi="Times New Roman"/>
          <w:b w:val="0"/>
          <w:sz w:val="28"/>
          <w:szCs w:val="28"/>
          <w:lang w:val="en-US" w:bidi="hi-IN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 xml:space="preserve">&lt;variant&gt;Extrovert, phlegmatic, sanguine, </w:t>
      </w:r>
      <w:proofErr w:type="spellStart"/>
      <w:r w:rsidRPr="00734822">
        <w:rPr>
          <w:rFonts w:ascii="Times New Roman" w:hAnsi="Times New Roman"/>
          <w:b w:val="0"/>
          <w:sz w:val="28"/>
          <w:szCs w:val="28"/>
          <w:lang w:val="en-US"/>
        </w:rPr>
        <w:t>menlancholic</w:t>
      </w:r>
      <w:proofErr w:type="spellEnd"/>
    </w:p>
    <w:p w14:paraId="0F9B9497" w14:textId="07B1C8CC" w:rsidR="0062524D" w:rsidRPr="0062524D" w:rsidRDefault="0062524D" w:rsidP="0062524D">
      <w:pPr>
        <w:pStyle w:val="a1"/>
        <w:numPr>
          <w:ilvl w:val="0"/>
          <w:numId w:val="0"/>
        </w:numPr>
        <w:ind w:left="360" w:hanging="360"/>
        <w:rPr>
          <w:rFonts w:ascii="Times New Roman" w:hAnsi="Times New Roman"/>
          <w:b w:val="0"/>
          <w:sz w:val="28"/>
          <w:szCs w:val="28"/>
          <w:lang w:val="en-US"/>
        </w:rPr>
      </w:pPr>
      <w:r w:rsidRPr="00734822">
        <w:rPr>
          <w:rFonts w:ascii="Times New Roman" w:hAnsi="Times New Roman"/>
          <w:b w:val="0"/>
          <w:sz w:val="28"/>
          <w:szCs w:val="28"/>
          <w:lang w:val="en-US"/>
        </w:rPr>
        <w:t>&lt;variant&gt;Choleric, phlegmatic, sanguine, extrovert</w:t>
      </w:r>
    </w:p>
    <w:p w14:paraId="5EA00CB8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Characteristic (advantages) of Openness to experience </w:t>
      </w:r>
    </w:p>
    <w:p w14:paraId="3D14C619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Talkativeness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Sociableness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Friendliness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Social confidence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</w:p>
    <w:p w14:paraId="610087BE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Social confidence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Altruism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hyperlink r:id="rId5" w:history="1">
        <w:r w:rsidRPr="00734822">
          <w:rPr>
            <w:rStyle w:val="af7"/>
            <w:rFonts w:ascii="Times New Roman" w:hAnsi="Times New Roman"/>
            <w:color w:val="auto"/>
            <w:sz w:val="28"/>
            <w:szCs w:val="28"/>
          </w:rPr>
          <w:t>Kindness</w:t>
        </w:r>
      </w:hyperlink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Helpfulness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</w:p>
    <w:p w14:paraId="6C647BFB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Moodiness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Anxiety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Instability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hyperlink r:id="rId6" w:history="1">
        <w:r w:rsidRPr="00734822">
          <w:rPr>
            <w:rStyle w:val="af7"/>
            <w:rFonts w:ascii="Times New Roman" w:hAnsi="Times New Roman"/>
            <w:color w:val="auto"/>
            <w:sz w:val="28"/>
            <w:szCs w:val="28"/>
          </w:rPr>
          <w:t>Pessimism</w:t>
        </w:r>
      </w:hyperlink>
    </w:p>
    <w:p w14:paraId="65F544F7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Varied interests, Daringness, </w:t>
      </w:r>
      <w:proofErr w:type="gram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Creativity,  Imagination</w:t>
      </w:r>
      <w:proofErr w:type="gram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0D63B071" w14:textId="77777777" w:rsidR="0062524D" w:rsidRPr="0062524D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Cs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Characteristic (advantages) of </w:t>
      </w:r>
      <w:r w:rsidRPr="0062524D">
        <w:rPr>
          <w:rFonts w:ascii="Times New Roman" w:hAnsi="Times New Roman"/>
          <w:bCs/>
          <w:sz w:val="28"/>
          <w:szCs w:val="28"/>
          <w:lang w:val="en-US"/>
        </w:rPr>
        <w:t>Conscientiousness</w:t>
      </w:r>
    </w:p>
    <w:p w14:paraId="4474AA6E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Talkativeness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Sociableness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Friendliness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Social confidence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</w:p>
    <w:p w14:paraId="4ABB0D76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hyperlink r:id="rId7" w:history="1">
        <w:r w:rsidRPr="00C21336">
          <w:rPr>
            <w:rStyle w:val="af7"/>
            <w:rFonts w:ascii="Times New Roman" w:hAnsi="Times New Roman"/>
            <w:color w:val="00B050"/>
            <w:sz w:val="28"/>
            <w:szCs w:val="28"/>
          </w:rPr>
          <w:t>Self-discipline</w:t>
        </w:r>
      </w:hyperlink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Pr="00C21336">
        <w:rPr>
          <w:rFonts w:ascii="Times New Roman" w:hAnsi="Times New Roman"/>
          <w:color w:val="00B050"/>
          <w:sz w:val="28"/>
          <w:szCs w:val="28"/>
        </w:rPr>
        <w:t>Hard work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Pr="00C21336">
        <w:rPr>
          <w:rFonts w:ascii="Times New Roman" w:hAnsi="Times New Roman"/>
          <w:color w:val="00B050"/>
          <w:sz w:val="28"/>
          <w:szCs w:val="28"/>
        </w:rPr>
        <w:t>Thoroughness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Pr="00C21336">
        <w:rPr>
          <w:rFonts w:ascii="Times New Roman" w:hAnsi="Times New Roman"/>
          <w:color w:val="00B050"/>
          <w:sz w:val="28"/>
          <w:szCs w:val="28"/>
        </w:rPr>
        <w:t>Control</w:t>
      </w:r>
    </w:p>
    <w:p w14:paraId="050036FF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Moodiness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Anxiety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Instability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hyperlink r:id="rId8" w:history="1">
        <w:r w:rsidRPr="00734822">
          <w:rPr>
            <w:rStyle w:val="af7"/>
            <w:rFonts w:ascii="Times New Roman" w:hAnsi="Times New Roman"/>
            <w:color w:val="auto"/>
            <w:sz w:val="28"/>
            <w:szCs w:val="28"/>
          </w:rPr>
          <w:t>Pessimism</w:t>
        </w:r>
      </w:hyperlink>
    </w:p>
    <w:p w14:paraId="744A80EB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Varied interests, Daringness, </w:t>
      </w:r>
      <w:proofErr w:type="gram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Creativity,  Imagination</w:t>
      </w:r>
      <w:proofErr w:type="gram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</w:p>
    <w:p w14:paraId="69409E9F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Cs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</w:t>
      </w:r>
      <w:proofErr w:type="gramStart"/>
      <w:r w:rsidRPr="00734822">
        <w:rPr>
          <w:rFonts w:ascii="Times New Roman" w:hAnsi="Times New Roman"/>
          <w:sz w:val="28"/>
          <w:szCs w:val="28"/>
          <w:lang w:val="en-US"/>
        </w:rPr>
        <w:t>&gt;  Characteristic</w:t>
      </w:r>
      <w:proofErr w:type="gramEnd"/>
      <w:r w:rsidRPr="00734822">
        <w:rPr>
          <w:rFonts w:ascii="Times New Roman" w:hAnsi="Times New Roman"/>
          <w:sz w:val="28"/>
          <w:szCs w:val="28"/>
          <w:lang w:val="en-US"/>
        </w:rPr>
        <w:t xml:space="preserve"> (advantages) of </w:t>
      </w:r>
      <w:r w:rsidRPr="00734822">
        <w:rPr>
          <w:rFonts w:ascii="Times New Roman" w:hAnsi="Times New Roman"/>
          <w:bCs/>
          <w:sz w:val="28"/>
          <w:szCs w:val="28"/>
          <w:lang w:val="en-US"/>
        </w:rPr>
        <w:t xml:space="preserve">Extroversion </w:t>
      </w:r>
    </w:p>
    <w:p w14:paraId="6F121F49" w14:textId="77777777" w:rsidR="0062524D" w:rsidRPr="00C21336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>Talkativeness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</w:rPr>
        <w:t>Sociableness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Pr="00C21336">
        <w:rPr>
          <w:rFonts w:ascii="Times New Roman" w:hAnsi="Times New Roman"/>
          <w:color w:val="00B050"/>
          <w:sz w:val="28"/>
          <w:szCs w:val="28"/>
        </w:rPr>
        <w:t>Friendliness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Pr="00C21336">
        <w:rPr>
          <w:rFonts w:ascii="Times New Roman" w:hAnsi="Times New Roman"/>
          <w:color w:val="00B050"/>
          <w:sz w:val="28"/>
          <w:szCs w:val="28"/>
        </w:rPr>
        <w:t>Social confidence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</w:p>
    <w:p w14:paraId="2547387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Trust, </w:t>
      </w:r>
      <w:r w:rsidRPr="00734822">
        <w:rPr>
          <w:rFonts w:ascii="Times New Roman" w:hAnsi="Times New Roman"/>
          <w:color w:val="auto"/>
          <w:sz w:val="28"/>
          <w:szCs w:val="28"/>
        </w:rPr>
        <w:t>Altruism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hyperlink r:id="rId9" w:history="1">
        <w:r w:rsidRPr="00734822">
          <w:rPr>
            <w:rStyle w:val="af7"/>
            <w:rFonts w:ascii="Times New Roman" w:hAnsi="Times New Roman"/>
            <w:color w:val="auto"/>
            <w:sz w:val="28"/>
            <w:szCs w:val="28"/>
          </w:rPr>
          <w:t>Kindness</w:t>
        </w:r>
      </w:hyperlink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Helpfulness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</w:p>
    <w:p w14:paraId="384D29E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Moodiness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Anxiety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Instability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hyperlink r:id="rId10" w:history="1">
        <w:r w:rsidRPr="00734822">
          <w:rPr>
            <w:rStyle w:val="af7"/>
            <w:rFonts w:ascii="Times New Roman" w:hAnsi="Times New Roman"/>
            <w:color w:val="auto"/>
            <w:sz w:val="28"/>
            <w:szCs w:val="28"/>
          </w:rPr>
          <w:t>Pessimism</w:t>
        </w:r>
      </w:hyperlink>
    </w:p>
    <w:p w14:paraId="034C8CFC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Varied interests, Daringness, </w:t>
      </w:r>
      <w:proofErr w:type="gram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Creativity,  Imagination</w:t>
      </w:r>
      <w:proofErr w:type="gram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</w:p>
    <w:p w14:paraId="2AC956C5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Cs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Characteristic (advantages) </w:t>
      </w:r>
      <w:proofErr w:type="gramStart"/>
      <w:r w:rsidRPr="00734822">
        <w:rPr>
          <w:rFonts w:ascii="Times New Roman" w:hAnsi="Times New Roman"/>
          <w:sz w:val="28"/>
          <w:szCs w:val="28"/>
          <w:lang w:val="en-US"/>
        </w:rPr>
        <w:t xml:space="preserve">of  </w:t>
      </w:r>
      <w:r w:rsidRPr="00734822">
        <w:rPr>
          <w:rFonts w:ascii="Times New Roman" w:hAnsi="Times New Roman"/>
          <w:bCs/>
          <w:sz w:val="28"/>
          <w:szCs w:val="28"/>
          <w:lang w:val="en-US"/>
        </w:rPr>
        <w:t>Agreeableness</w:t>
      </w:r>
      <w:proofErr w:type="gramEnd"/>
    </w:p>
    <w:p w14:paraId="09129864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Talkativeness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Sociableness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Friendliness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Social confidence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</w:p>
    <w:p w14:paraId="296CF01F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Trust, </w:t>
      </w:r>
      <w:r w:rsidRPr="00C21336">
        <w:rPr>
          <w:rFonts w:ascii="Times New Roman" w:hAnsi="Times New Roman"/>
          <w:color w:val="00B050"/>
          <w:sz w:val="28"/>
          <w:szCs w:val="28"/>
        </w:rPr>
        <w:t>Altruism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hyperlink r:id="rId11" w:history="1">
        <w:r w:rsidRPr="00C21336">
          <w:rPr>
            <w:rStyle w:val="af7"/>
            <w:rFonts w:ascii="Times New Roman" w:hAnsi="Times New Roman"/>
            <w:color w:val="00B050"/>
            <w:sz w:val="28"/>
            <w:szCs w:val="28"/>
          </w:rPr>
          <w:t>Kindness</w:t>
        </w:r>
      </w:hyperlink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Pr="00C21336">
        <w:rPr>
          <w:rFonts w:ascii="Times New Roman" w:hAnsi="Times New Roman"/>
          <w:color w:val="00B050"/>
          <w:sz w:val="28"/>
          <w:szCs w:val="28"/>
        </w:rPr>
        <w:t>Helpfulness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5344AD27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Moodiness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Anxiety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Instability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hyperlink r:id="rId12" w:history="1">
        <w:r w:rsidRPr="00734822">
          <w:rPr>
            <w:rStyle w:val="af7"/>
            <w:rFonts w:ascii="Times New Roman" w:hAnsi="Times New Roman"/>
            <w:color w:val="auto"/>
            <w:sz w:val="28"/>
            <w:szCs w:val="28"/>
          </w:rPr>
          <w:t>Pessimism</w:t>
        </w:r>
      </w:hyperlink>
    </w:p>
    <w:p w14:paraId="0CB38D7C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Varied interests, Daringness, </w:t>
      </w:r>
      <w:proofErr w:type="gram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Creativity,  Imagination</w:t>
      </w:r>
      <w:proofErr w:type="gram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</w:p>
    <w:p w14:paraId="5F477921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Cs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Find characteristic (advantages) </w:t>
      </w:r>
      <w:proofErr w:type="gramStart"/>
      <w:r w:rsidRPr="00734822">
        <w:rPr>
          <w:rFonts w:ascii="Times New Roman" w:hAnsi="Times New Roman"/>
          <w:sz w:val="28"/>
          <w:szCs w:val="28"/>
          <w:lang w:val="en-US"/>
        </w:rPr>
        <w:t xml:space="preserve">of  </w:t>
      </w:r>
      <w:r w:rsidRPr="00A860CA">
        <w:rPr>
          <w:rFonts w:ascii="Times New Roman" w:hAnsi="Times New Roman"/>
          <w:bCs/>
          <w:sz w:val="28"/>
          <w:szCs w:val="28"/>
          <w:lang w:val="en-US"/>
        </w:rPr>
        <w:t>Neuroticism</w:t>
      </w:r>
      <w:proofErr w:type="gramEnd"/>
      <w:r w:rsidRPr="0073482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14:paraId="53FED1D6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Talkativeness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Sociableness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Friendliness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Social confidence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</w:p>
    <w:p w14:paraId="71C4D954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Trust, </w:t>
      </w:r>
      <w:r w:rsidRPr="00734822">
        <w:rPr>
          <w:rFonts w:ascii="Times New Roman" w:hAnsi="Times New Roman"/>
          <w:color w:val="auto"/>
          <w:sz w:val="28"/>
          <w:szCs w:val="28"/>
        </w:rPr>
        <w:t>Altruism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hyperlink r:id="rId13" w:history="1">
        <w:r w:rsidRPr="00734822">
          <w:rPr>
            <w:rStyle w:val="af7"/>
            <w:rFonts w:ascii="Times New Roman" w:hAnsi="Times New Roman"/>
            <w:color w:val="auto"/>
            <w:sz w:val="28"/>
            <w:szCs w:val="28"/>
          </w:rPr>
          <w:t>Kindness</w:t>
        </w:r>
      </w:hyperlink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, </w:t>
      </w:r>
      <w:r w:rsidRPr="00734822">
        <w:rPr>
          <w:rFonts w:ascii="Times New Roman" w:hAnsi="Times New Roman"/>
          <w:color w:val="auto"/>
          <w:sz w:val="28"/>
          <w:szCs w:val="28"/>
        </w:rPr>
        <w:t>Helpfulness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</w:p>
    <w:p w14:paraId="27D25C82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>Moodiness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Pr="00C21336">
        <w:rPr>
          <w:rFonts w:ascii="Times New Roman" w:hAnsi="Times New Roman"/>
          <w:color w:val="00B050"/>
          <w:sz w:val="28"/>
          <w:szCs w:val="28"/>
        </w:rPr>
        <w:t>Anxiety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Pr="00C21336">
        <w:rPr>
          <w:rFonts w:ascii="Times New Roman" w:hAnsi="Times New Roman"/>
          <w:color w:val="00B050"/>
          <w:sz w:val="28"/>
          <w:szCs w:val="28"/>
        </w:rPr>
        <w:t>Instability</w:t>
      </w: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hyperlink r:id="rId14" w:history="1">
        <w:r w:rsidRPr="00C21336">
          <w:rPr>
            <w:rStyle w:val="af7"/>
            <w:rFonts w:ascii="Times New Roman" w:hAnsi="Times New Roman"/>
            <w:color w:val="00B050"/>
            <w:sz w:val="28"/>
            <w:szCs w:val="28"/>
          </w:rPr>
          <w:t>Pessimism</w:t>
        </w:r>
      </w:hyperlink>
    </w:p>
    <w:p w14:paraId="4C33BDC5" w14:textId="77777777" w:rsidR="0062524D" w:rsidRPr="00F82A95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Varied interests, Daringness, </w:t>
      </w:r>
      <w:proofErr w:type="gram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Creativity,  Imagination</w:t>
      </w:r>
      <w:proofErr w:type="gram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</w:p>
    <w:p w14:paraId="64A2E324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____ is the sharing of information in which a receiver understands the meaning of a message.</w:t>
      </w:r>
    </w:p>
    <w:p w14:paraId="57F0C307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Netiquette</w:t>
      </w:r>
    </w:p>
    <w:p w14:paraId="4A76D369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Distraction </w:t>
      </w:r>
    </w:p>
    <w:p w14:paraId="4B994440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</w:rPr>
        <w:t>Communication</w:t>
      </w:r>
    </w:p>
    <w:p w14:paraId="51DC34AC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proofErr w:type="gramStart"/>
      <w:r w:rsidRPr="00734822">
        <w:rPr>
          <w:rFonts w:ascii="Times New Roman" w:hAnsi="Times New Roman"/>
          <w:bCs/>
          <w:color w:val="auto"/>
          <w:sz w:val="28"/>
          <w:szCs w:val="28"/>
        </w:rPr>
        <w:t>Non verbal</w:t>
      </w:r>
      <w:proofErr w:type="gramEnd"/>
    </w:p>
    <w:p w14:paraId="07DD9A22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This type of communication is speaking to teachers and students.</w:t>
      </w:r>
    </w:p>
    <w:p w14:paraId="5B6EB030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Written</w:t>
      </w:r>
    </w:p>
    <w:p w14:paraId="406A173A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proofErr w:type="gramStart"/>
      <w:r w:rsidRPr="00734822">
        <w:rPr>
          <w:rFonts w:ascii="Times New Roman" w:hAnsi="Times New Roman"/>
          <w:bCs/>
          <w:color w:val="auto"/>
          <w:sz w:val="28"/>
          <w:szCs w:val="28"/>
        </w:rPr>
        <w:t>Non verbal</w:t>
      </w:r>
      <w:proofErr w:type="gramEnd"/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 </w:t>
      </w:r>
    </w:p>
    <w:p w14:paraId="4109D43A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</w:rPr>
        <w:t>Verbal</w:t>
      </w:r>
    </w:p>
    <w:p w14:paraId="311F8BD7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Body language</w:t>
      </w:r>
    </w:p>
    <w:p w14:paraId="2244779F" w14:textId="77777777" w:rsidR="0062524D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</w:p>
    <w:p w14:paraId="37ADD14D" w14:textId="77777777" w:rsidR="0062524D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</w:p>
    <w:p w14:paraId="224335D7" w14:textId="77777777" w:rsidR="0062524D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</w:p>
    <w:p w14:paraId="07753BCC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&lt;question&gt; This type of communication includes sending emails, typing reports and letters.</w:t>
      </w:r>
    </w:p>
    <w:p w14:paraId="3783A78C" w14:textId="77777777" w:rsidR="0062524D" w:rsidRPr="00C21336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</w:rPr>
        <w:t>Written</w:t>
      </w:r>
    </w:p>
    <w:p w14:paraId="50BF86AB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Oral</w:t>
      </w:r>
    </w:p>
    <w:p w14:paraId="5E9E1BAC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Listen actively</w:t>
      </w:r>
    </w:p>
    <w:p w14:paraId="72986F3F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Body language</w:t>
      </w:r>
    </w:p>
    <w:p w14:paraId="5CF0B4F4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Cs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</w:t>
      </w:r>
      <w:r w:rsidRPr="00734822">
        <w:rPr>
          <w:rFonts w:ascii="Times New Roman" w:hAnsi="Times New Roman"/>
          <w:bCs/>
          <w:sz w:val="28"/>
          <w:szCs w:val="28"/>
          <w:lang w:val="en-US"/>
        </w:rPr>
        <w:t xml:space="preserve">Out of the four ways listed, which is </w:t>
      </w:r>
      <w:r w:rsidRPr="00734822">
        <w:rPr>
          <w:rFonts w:ascii="Times New Roman" w:hAnsi="Times New Roman"/>
          <w:sz w:val="28"/>
          <w:szCs w:val="28"/>
          <w:lang w:val="en-US"/>
        </w:rPr>
        <w:t>not</w:t>
      </w:r>
      <w:r w:rsidRPr="00734822">
        <w:rPr>
          <w:rFonts w:ascii="Times New Roman" w:hAnsi="Times New Roman"/>
          <w:bCs/>
          <w:sz w:val="28"/>
          <w:szCs w:val="28"/>
          <w:lang w:val="en-US"/>
        </w:rPr>
        <w:t xml:space="preserve"> the way to overcome communication barriers?</w:t>
      </w:r>
    </w:p>
    <w:p w14:paraId="195AD23B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Listen actively</w:t>
      </w:r>
    </w:p>
    <w:p w14:paraId="4C3FCFE4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Select proper communication channel</w:t>
      </w:r>
    </w:p>
    <w:p w14:paraId="471728FB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</w:rPr>
        <w:t xml:space="preserve">Insult the speaker when words are pronounced incorrectly </w:t>
      </w:r>
    </w:p>
    <w:p w14:paraId="5E8C0624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Two-way communication </w:t>
      </w:r>
    </w:p>
    <w:p w14:paraId="3CD46E91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Which of the following are rules for good listening?</w:t>
      </w:r>
    </w:p>
    <w:p w14:paraId="3CA28233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Stop talking </w:t>
      </w:r>
      <w:bookmarkStart w:id="1" w:name="_Hlk118808937"/>
    </w:p>
    <w:p w14:paraId="4169A9FB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Put talker at ease </w:t>
      </w:r>
      <w:bookmarkEnd w:id="1"/>
    </w:p>
    <w:p w14:paraId="0DAAD8A7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Remove distractions </w:t>
      </w:r>
    </w:p>
    <w:p w14:paraId="6E4649AB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</w:rPr>
        <w:t xml:space="preserve">All of the above </w:t>
      </w:r>
    </w:p>
    <w:p w14:paraId="19851E82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Which of the </w:t>
      </w:r>
      <w:proofErr w:type="gramStart"/>
      <w:r w:rsidRPr="00734822">
        <w:rPr>
          <w:rFonts w:ascii="Times New Roman" w:hAnsi="Times New Roman"/>
          <w:sz w:val="28"/>
          <w:szCs w:val="28"/>
          <w:lang w:val="en-US"/>
        </w:rPr>
        <w:t>following  is</w:t>
      </w:r>
      <w:proofErr w:type="gramEnd"/>
      <w:r w:rsidRPr="00734822">
        <w:rPr>
          <w:rFonts w:ascii="Times New Roman" w:hAnsi="Times New Roman"/>
          <w:sz w:val="28"/>
          <w:szCs w:val="28"/>
          <w:lang w:val="en-US"/>
        </w:rPr>
        <w:t xml:space="preserve">  a verbal communication?</w:t>
      </w:r>
    </w:p>
    <w:p w14:paraId="22F01E98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Eye contact </w:t>
      </w:r>
    </w:p>
    <w:p w14:paraId="70D27DFD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Arms crossed </w:t>
      </w:r>
    </w:p>
    <w:p w14:paraId="56384BC5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</w:rPr>
        <w:t xml:space="preserve">Phone conversation </w:t>
      </w:r>
    </w:p>
    <w:p w14:paraId="48BF9DF5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Nail biting</w:t>
      </w:r>
    </w:p>
    <w:p w14:paraId="7A1B8E3A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bCs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</w:t>
      </w:r>
      <w:r w:rsidRPr="00734822">
        <w:rPr>
          <w:rFonts w:ascii="Times New Roman" w:hAnsi="Times New Roman"/>
          <w:bCs/>
          <w:sz w:val="28"/>
          <w:szCs w:val="28"/>
          <w:lang w:val="en-US"/>
        </w:rPr>
        <w:t>Good listening skills include what?</w:t>
      </w:r>
    </w:p>
    <w:p w14:paraId="0E2C3931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bookmarkStart w:id="2" w:name="_Hlk118809137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Waving at people </w:t>
      </w:r>
      <w:bookmarkStart w:id="3" w:name="_Hlk118809195"/>
      <w:bookmarkEnd w:id="2"/>
    </w:p>
    <w:p w14:paraId="519AB27D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Yelling loud at people</w:t>
      </w:r>
      <w:bookmarkEnd w:id="3"/>
    </w:p>
    <w:p w14:paraId="36BE4D43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Writing in slang</w:t>
      </w:r>
    </w:p>
    <w:p w14:paraId="3DA6D3BD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</w:rPr>
        <w:t>None the above</w:t>
      </w:r>
    </w:p>
    <w:p w14:paraId="4415CFAE" w14:textId="77777777" w:rsidR="0062524D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</w:p>
    <w:p w14:paraId="13CD0DC5" w14:textId="77777777" w:rsidR="0062524D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</w:p>
    <w:p w14:paraId="3C9603F3" w14:textId="77777777" w:rsidR="0062524D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</w:p>
    <w:p w14:paraId="622262C2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&lt;question&gt; The exchange of information through the use of words or actions is</w:t>
      </w:r>
    </w:p>
    <w:p w14:paraId="5C339261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Active listening</w:t>
      </w:r>
    </w:p>
    <w:p w14:paraId="41836E47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Confrontation </w:t>
      </w:r>
    </w:p>
    <w:p w14:paraId="6A2A67DE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</w:rPr>
        <w:t>Communication</w:t>
      </w:r>
    </w:p>
    <w:p w14:paraId="77DF93D3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Aggressive </w:t>
      </w:r>
    </w:p>
    <w:p w14:paraId="5737003C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Two types of communication are:</w:t>
      </w:r>
    </w:p>
    <w:p w14:paraId="7410DDED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Sensory and Long-term</w:t>
      </w:r>
    </w:p>
    <w:p w14:paraId="461ECF06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Verbal and non-verbal </w:t>
      </w:r>
    </w:p>
    <w:p w14:paraId="26F8F1D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Extrinsic</w:t>
      </w: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 and intrinsic</w:t>
      </w:r>
    </w:p>
    <w:p w14:paraId="3761DA8F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Positive and non-verbal </w:t>
      </w:r>
    </w:p>
    <w:p w14:paraId="400A6E8D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An example of verbal communication is:</w:t>
      </w:r>
    </w:p>
    <w:p w14:paraId="6B3FDF74" w14:textId="77777777" w:rsidR="0062524D" w:rsidRPr="00C21336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</w:rPr>
        <w:t>Phone conversation</w:t>
      </w:r>
    </w:p>
    <w:p w14:paraId="0C6C42E1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Posture</w:t>
      </w:r>
    </w:p>
    <w:p w14:paraId="304E6E35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Eye contact </w:t>
      </w:r>
    </w:p>
    <w:p w14:paraId="4BE6B12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Writing an e-mail</w:t>
      </w:r>
    </w:p>
    <w:p w14:paraId="6C2642EF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Which of the following is a barrier to communication?</w:t>
      </w:r>
    </w:p>
    <w:p w14:paraId="12E2C602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Message is not clear</w:t>
      </w:r>
    </w:p>
    <w:p w14:paraId="20D305E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Not listening</w:t>
      </w:r>
    </w:p>
    <w:p w14:paraId="5A9569B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Lack of language skills</w:t>
      </w:r>
    </w:p>
    <w:p w14:paraId="3104AD27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  <w:lang w:val="en-US"/>
        </w:rPr>
        <w:t>All of the above</w:t>
      </w:r>
    </w:p>
    <w:p w14:paraId="1B7382B1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Which is NOT important in effective communication?</w:t>
      </w:r>
    </w:p>
    <w:p w14:paraId="39698BC1" w14:textId="77777777" w:rsidR="0062524D" w:rsidRPr="00C21336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bCs/>
          <w:color w:val="00B050"/>
          <w:sz w:val="28"/>
          <w:szCs w:val="28"/>
        </w:rPr>
        <w:t>Wearing a red tie</w:t>
      </w:r>
    </w:p>
    <w:p w14:paraId="21234195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Making eye contact </w:t>
      </w:r>
    </w:p>
    <w:p w14:paraId="6097BC21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 xml:space="preserve">Using appropriate body language </w:t>
      </w:r>
    </w:p>
    <w:p w14:paraId="3819375F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bCs/>
          <w:color w:val="auto"/>
          <w:sz w:val="28"/>
          <w:szCs w:val="28"/>
        </w:rPr>
        <w:t>Using appropriate tone</w:t>
      </w:r>
    </w:p>
    <w:p w14:paraId="3A6E1B3E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The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primary</w:t>
      </w:r>
      <w:r w:rsidRPr="00734822">
        <w:rPr>
          <w:rFonts w:ascii="Times New Roman" w:hAnsi="Times New Roman"/>
          <w:spacing w:val="-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subject</w:t>
      </w:r>
      <w:r w:rsidRPr="00734822">
        <w:rPr>
          <w:rFonts w:ascii="Times New Roman" w:hAnsi="Times New Roman"/>
          <w:spacing w:val="-1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matter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of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psychology</w:t>
      </w:r>
      <w:r w:rsidRPr="00734822">
        <w:rPr>
          <w:rFonts w:ascii="Times New Roman" w:hAnsi="Times New Roman"/>
          <w:spacing w:val="-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is</w:t>
      </w:r>
    </w:p>
    <w:p w14:paraId="2D17EA4C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6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philosophical</w:t>
      </w:r>
      <w:r w:rsidRPr="00734822">
        <w:rPr>
          <w:rFonts w:ascii="Times New Roman" w:hAnsi="Times New Roman"/>
          <w:color w:val="auto"/>
          <w:spacing w:val="-4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concept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of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psyche</w:t>
      </w:r>
    </w:p>
    <w:p w14:paraId="0984381C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</w:rPr>
        <w:t>behavior</w:t>
      </w:r>
      <w:proofErr w:type="spellEnd"/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of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organisms</w:t>
      </w:r>
    </w:p>
    <w:p w14:paraId="30693D20" w14:textId="77777777" w:rsidR="0062524D" w:rsidRPr="00C21336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>the</w:t>
      </w:r>
      <w:r w:rsidRPr="00C21336">
        <w:rPr>
          <w:rFonts w:ascii="Times New Roman" w:hAnsi="Times New Roman"/>
          <w:color w:val="00B050"/>
          <w:spacing w:val="-4"/>
          <w:sz w:val="28"/>
          <w:szCs w:val="28"/>
        </w:rPr>
        <w:t xml:space="preserve"> </w:t>
      </w:r>
      <w:r w:rsidRPr="00C21336">
        <w:rPr>
          <w:rFonts w:ascii="Times New Roman" w:hAnsi="Times New Roman"/>
          <w:color w:val="00B050"/>
          <w:sz w:val="28"/>
          <w:szCs w:val="28"/>
        </w:rPr>
        <w:t>conscious</w:t>
      </w:r>
      <w:r w:rsidRPr="00C21336">
        <w:rPr>
          <w:rFonts w:ascii="Times New Roman" w:hAnsi="Times New Roman"/>
          <w:color w:val="00B050"/>
          <w:spacing w:val="-2"/>
          <w:sz w:val="28"/>
          <w:szCs w:val="28"/>
        </w:rPr>
        <w:t xml:space="preserve"> </w:t>
      </w:r>
      <w:r w:rsidRPr="00C21336">
        <w:rPr>
          <w:rFonts w:ascii="Times New Roman" w:hAnsi="Times New Roman"/>
          <w:color w:val="00B050"/>
          <w:sz w:val="28"/>
          <w:szCs w:val="28"/>
        </w:rPr>
        <w:t>mind</w:t>
      </w:r>
    </w:p>
    <w:p w14:paraId="505ABBE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4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unconscious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mind</w:t>
      </w:r>
    </w:p>
    <w:p w14:paraId="43E69CFA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&lt;question&gt; Which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one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of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the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following</w:t>
      </w:r>
      <w:r w:rsidRPr="00734822">
        <w:rPr>
          <w:rFonts w:ascii="Times New Roman" w:hAnsi="Times New Roman"/>
          <w:spacing w:val="-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 xml:space="preserve">is </w:t>
      </w:r>
      <w:r w:rsidRPr="00734822">
        <w:rPr>
          <w:rFonts w:ascii="Times New Roman" w:hAnsi="Times New Roman"/>
          <w:i/>
          <w:sz w:val="28"/>
          <w:szCs w:val="28"/>
          <w:lang w:val="en-US"/>
        </w:rPr>
        <w:t>not</w:t>
      </w:r>
      <w:r w:rsidRPr="00734822">
        <w:rPr>
          <w:rFonts w:ascii="Times New Roman" w:hAnsi="Times New Roman"/>
          <w:i/>
          <w:spacing w:val="-1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a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goal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of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scientific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psychology?</w:t>
      </w:r>
    </w:p>
    <w:p w14:paraId="0120EE6D" w14:textId="77777777" w:rsidR="0062524D" w:rsidRPr="00C21336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C21336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C21336">
        <w:rPr>
          <w:rFonts w:ascii="Times New Roman" w:hAnsi="Times New Roman"/>
          <w:color w:val="00B050"/>
          <w:sz w:val="28"/>
          <w:szCs w:val="28"/>
        </w:rPr>
        <w:t>To</w:t>
      </w:r>
      <w:r w:rsidRPr="00C21336">
        <w:rPr>
          <w:rFonts w:ascii="Times New Roman" w:hAnsi="Times New Roman"/>
          <w:color w:val="00B050"/>
          <w:spacing w:val="-4"/>
          <w:sz w:val="28"/>
          <w:szCs w:val="28"/>
        </w:rPr>
        <w:t xml:space="preserve"> </w:t>
      </w:r>
      <w:r w:rsidRPr="00C21336">
        <w:rPr>
          <w:rFonts w:ascii="Times New Roman" w:hAnsi="Times New Roman"/>
          <w:color w:val="00B050"/>
          <w:sz w:val="28"/>
          <w:szCs w:val="28"/>
        </w:rPr>
        <w:t>abstract</w:t>
      </w:r>
      <w:r w:rsidRPr="00C21336">
        <w:rPr>
          <w:rFonts w:ascii="Times New Roman" w:hAnsi="Times New Roman"/>
          <w:color w:val="00B050"/>
          <w:spacing w:val="-6"/>
          <w:sz w:val="28"/>
          <w:szCs w:val="28"/>
        </w:rPr>
        <w:t xml:space="preserve"> </w:t>
      </w:r>
      <w:proofErr w:type="spellStart"/>
      <w:r w:rsidRPr="00C21336">
        <w:rPr>
          <w:rFonts w:ascii="Times New Roman" w:hAnsi="Times New Roman"/>
          <w:color w:val="00B050"/>
          <w:sz w:val="28"/>
          <w:szCs w:val="28"/>
        </w:rPr>
        <w:t>behavior</w:t>
      </w:r>
      <w:proofErr w:type="spellEnd"/>
    </w:p>
    <w:p w14:paraId="676789A3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To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explain</w:t>
      </w:r>
      <w:r w:rsidRPr="00734822">
        <w:rPr>
          <w:rFonts w:ascii="Times New Roman" w:hAnsi="Times New Roman"/>
          <w:color w:val="auto"/>
          <w:spacing w:val="-7"/>
          <w:sz w:val="28"/>
          <w:szCs w:val="28"/>
        </w:rPr>
        <w:t xml:space="preserve">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</w:rPr>
        <w:t>behavior</w:t>
      </w:r>
      <w:proofErr w:type="spellEnd"/>
    </w:p>
    <w:p w14:paraId="0A181B58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predict</w:t>
      </w:r>
      <w:r w:rsidRPr="00734822">
        <w:rPr>
          <w:rFonts w:ascii="Times New Roman" w:hAnsi="Times New Roman"/>
          <w:color w:val="auto"/>
          <w:spacing w:val="-6"/>
          <w:sz w:val="28"/>
          <w:szCs w:val="28"/>
        </w:rPr>
        <w:t xml:space="preserve">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</w:rPr>
        <w:t>behavior</w:t>
      </w:r>
      <w:proofErr w:type="spellEnd"/>
    </w:p>
    <w:p w14:paraId="59DDB7D7" w14:textId="08B01AA3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control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</w:rPr>
        <w:t>behavior</w:t>
      </w:r>
      <w:proofErr w:type="spellEnd"/>
    </w:p>
    <w:p w14:paraId="29E287C7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What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characterizes</w:t>
      </w:r>
      <w:r w:rsidRPr="00734822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a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school</w:t>
      </w:r>
      <w:r w:rsidRPr="00734822">
        <w:rPr>
          <w:rFonts w:ascii="Times New Roman" w:hAnsi="Times New Roman"/>
          <w:spacing w:val="-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of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psychology?</w:t>
      </w:r>
    </w:p>
    <w:p w14:paraId="727F9A82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Its</w:t>
      </w:r>
      <w:r w:rsidRPr="00734822">
        <w:rPr>
          <w:rFonts w:ascii="Times New Roman" w:hAnsi="Times New Roman"/>
          <w:color w:val="auto"/>
          <w:spacing w:val="-7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physiological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research</w:t>
      </w:r>
    </w:p>
    <w:p w14:paraId="2457566E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Its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stand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on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Gestalt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psychology</w:t>
      </w:r>
    </w:p>
    <w:p w14:paraId="459B6E56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Its</w:t>
      </w:r>
      <w:r w:rsidRPr="00734822">
        <w:rPr>
          <w:rFonts w:ascii="Times New Roman" w:hAnsi="Times New Roman"/>
          <w:color w:val="auto"/>
          <w:spacing w:val="-8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orientation</w:t>
      </w:r>
      <w:r w:rsidRPr="00734822">
        <w:rPr>
          <w:rFonts w:ascii="Times New Roman" w:hAnsi="Times New Roman"/>
          <w:color w:val="auto"/>
          <w:spacing w:val="-4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toward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psychoanalysis</w:t>
      </w:r>
    </w:p>
    <w:p w14:paraId="76E4B1CE" w14:textId="77777777" w:rsidR="0062524D" w:rsidRPr="0009744A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09744A">
        <w:rPr>
          <w:rFonts w:ascii="Times New Roman" w:hAnsi="Times New Roman"/>
          <w:color w:val="00B050"/>
          <w:sz w:val="28"/>
          <w:szCs w:val="28"/>
        </w:rPr>
        <w:t>Its</w:t>
      </w:r>
      <w:r w:rsidRPr="0009744A">
        <w:rPr>
          <w:rFonts w:ascii="Times New Roman" w:hAnsi="Times New Roman"/>
          <w:color w:val="00B050"/>
          <w:spacing w:val="-4"/>
          <w:sz w:val="28"/>
          <w:szCs w:val="28"/>
        </w:rPr>
        <w:t xml:space="preserve"> </w:t>
      </w:r>
      <w:r w:rsidRPr="0009744A">
        <w:rPr>
          <w:rFonts w:ascii="Times New Roman" w:hAnsi="Times New Roman"/>
          <w:color w:val="00B050"/>
          <w:sz w:val="28"/>
          <w:szCs w:val="28"/>
        </w:rPr>
        <w:t>viewpoint</w:t>
      </w:r>
      <w:r w:rsidRPr="0009744A">
        <w:rPr>
          <w:rFonts w:ascii="Times New Roman" w:hAnsi="Times New Roman"/>
          <w:color w:val="00B050"/>
          <w:spacing w:val="-4"/>
          <w:sz w:val="28"/>
          <w:szCs w:val="28"/>
        </w:rPr>
        <w:t xml:space="preserve"> </w:t>
      </w:r>
      <w:r w:rsidRPr="0009744A">
        <w:rPr>
          <w:rFonts w:ascii="Times New Roman" w:hAnsi="Times New Roman"/>
          <w:color w:val="00B050"/>
          <w:sz w:val="28"/>
          <w:szCs w:val="28"/>
        </w:rPr>
        <w:t>and</w:t>
      </w:r>
      <w:r w:rsidRPr="0009744A">
        <w:rPr>
          <w:rFonts w:ascii="Times New Roman" w:hAnsi="Times New Roman"/>
          <w:color w:val="00B050"/>
          <w:spacing w:val="-3"/>
          <w:sz w:val="28"/>
          <w:szCs w:val="28"/>
        </w:rPr>
        <w:t xml:space="preserve"> </w:t>
      </w:r>
      <w:r w:rsidRPr="0009744A">
        <w:rPr>
          <w:rFonts w:ascii="Times New Roman" w:hAnsi="Times New Roman"/>
          <w:color w:val="00B050"/>
          <w:sz w:val="28"/>
          <w:szCs w:val="28"/>
        </w:rPr>
        <w:t>assumptions</w:t>
      </w:r>
    </w:p>
    <w:p w14:paraId="3E862080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Functionalism,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associated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with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William</w:t>
      </w:r>
      <w:r w:rsidRPr="00734822">
        <w:rPr>
          <w:rFonts w:ascii="Times New Roman" w:hAnsi="Times New Roman"/>
          <w:spacing w:val="-8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James,</w:t>
      </w:r>
      <w:r w:rsidRPr="00734822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is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particularly</w:t>
      </w:r>
      <w:r w:rsidRPr="00734822">
        <w:rPr>
          <w:rFonts w:ascii="Times New Roman" w:hAnsi="Times New Roman"/>
          <w:spacing w:val="-7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interested</w:t>
      </w:r>
      <w:r w:rsidRPr="00734822">
        <w:rPr>
          <w:rFonts w:ascii="Times New Roman" w:hAnsi="Times New Roman"/>
          <w:spacing w:val="-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in</w:t>
      </w:r>
    </w:p>
    <w:p w14:paraId="3A99A14C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Introspection</w:t>
      </w:r>
    </w:p>
    <w:p w14:paraId="32CDAF6F" w14:textId="77777777" w:rsidR="0062524D" w:rsidRPr="0009744A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09744A">
        <w:rPr>
          <w:rFonts w:ascii="Times New Roman" w:hAnsi="Times New Roman"/>
          <w:color w:val="00B050"/>
          <w:sz w:val="28"/>
          <w:szCs w:val="28"/>
        </w:rPr>
        <w:t>the</w:t>
      </w:r>
      <w:r w:rsidRPr="0009744A">
        <w:rPr>
          <w:rFonts w:ascii="Times New Roman" w:hAnsi="Times New Roman"/>
          <w:color w:val="00B050"/>
          <w:spacing w:val="-4"/>
          <w:sz w:val="28"/>
          <w:szCs w:val="28"/>
        </w:rPr>
        <w:t xml:space="preserve"> </w:t>
      </w:r>
      <w:r w:rsidRPr="0009744A">
        <w:rPr>
          <w:rFonts w:ascii="Times New Roman" w:hAnsi="Times New Roman"/>
          <w:color w:val="00B050"/>
          <w:sz w:val="28"/>
          <w:szCs w:val="28"/>
        </w:rPr>
        <w:t>structure</w:t>
      </w:r>
      <w:r w:rsidRPr="0009744A">
        <w:rPr>
          <w:rFonts w:ascii="Times New Roman" w:hAnsi="Times New Roman"/>
          <w:color w:val="00B050"/>
          <w:spacing w:val="-6"/>
          <w:sz w:val="28"/>
          <w:szCs w:val="28"/>
        </w:rPr>
        <w:t xml:space="preserve"> </w:t>
      </w:r>
      <w:r w:rsidRPr="0009744A">
        <w:rPr>
          <w:rFonts w:ascii="Times New Roman" w:hAnsi="Times New Roman"/>
          <w:color w:val="00B050"/>
          <w:sz w:val="28"/>
          <w:szCs w:val="28"/>
        </w:rPr>
        <w:t>of</w:t>
      </w:r>
      <w:r w:rsidRPr="0009744A">
        <w:rPr>
          <w:rFonts w:ascii="Times New Roman" w:hAnsi="Times New Roman"/>
          <w:color w:val="00B050"/>
          <w:spacing w:val="-3"/>
          <w:sz w:val="28"/>
          <w:szCs w:val="28"/>
        </w:rPr>
        <w:t xml:space="preserve"> </w:t>
      </w:r>
      <w:r w:rsidRPr="0009744A">
        <w:rPr>
          <w:rFonts w:ascii="Times New Roman" w:hAnsi="Times New Roman"/>
          <w:color w:val="00B050"/>
          <w:sz w:val="28"/>
          <w:szCs w:val="28"/>
        </w:rPr>
        <w:t>consciousness</w:t>
      </w:r>
    </w:p>
    <w:p w14:paraId="17D01276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how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mind</w:t>
      </w:r>
      <w:r w:rsidRPr="00734822">
        <w:rPr>
          <w:rFonts w:ascii="Times New Roman" w:hAnsi="Times New Roman"/>
          <w:color w:val="auto"/>
          <w:spacing w:val="-1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works</w:t>
      </w:r>
    </w:p>
    <w:p w14:paraId="24610A3E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developmental</w:t>
      </w:r>
      <w:r w:rsidRPr="00734822">
        <w:rPr>
          <w:rFonts w:ascii="Times New Roman" w:hAnsi="Times New Roman"/>
          <w:color w:val="auto"/>
          <w:spacing w:val="-8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psychology</w:t>
      </w:r>
    </w:p>
    <w:p w14:paraId="39D2AA0A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i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Which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one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of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the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following</w:t>
      </w:r>
      <w:r w:rsidRPr="00734822">
        <w:rPr>
          <w:rFonts w:ascii="Times New Roman" w:hAnsi="Times New Roman"/>
          <w:spacing w:val="-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is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correctly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associated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with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the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German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word</w:t>
      </w:r>
      <w:r w:rsidRPr="00734822">
        <w:rPr>
          <w:rFonts w:ascii="Times New Roman" w:hAnsi="Times New Roman"/>
          <w:spacing w:val="8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i/>
          <w:sz w:val="28"/>
          <w:szCs w:val="28"/>
          <w:lang w:val="en-US"/>
        </w:rPr>
        <w:t>Gestalt?</w:t>
      </w:r>
    </w:p>
    <w:p w14:paraId="61D22057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Neuron</w:t>
      </w:r>
    </w:p>
    <w:p w14:paraId="552F9A39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Similarity</w:t>
      </w:r>
    </w:p>
    <w:p w14:paraId="1E3C56C6" w14:textId="77777777" w:rsidR="0062524D" w:rsidRPr="0009744A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09744A">
        <w:rPr>
          <w:rFonts w:ascii="Times New Roman" w:hAnsi="Times New Roman"/>
          <w:color w:val="00B050"/>
          <w:sz w:val="28"/>
          <w:szCs w:val="28"/>
        </w:rPr>
        <w:t>The</w:t>
      </w:r>
      <w:r w:rsidRPr="0009744A">
        <w:rPr>
          <w:rFonts w:ascii="Times New Roman" w:hAnsi="Times New Roman"/>
          <w:color w:val="00B050"/>
          <w:spacing w:val="-5"/>
          <w:sz w:val="28"/>
          <w:szCs w:val="28"/>
        </w:rPr>
        <w:t xml:space="preserve"> </w:t>
      </w:r>
      <w:r w:rsidRPr="0009744A">
        <w:rPr>
          <w:rFonts w:ascii="Times New Roman" w:hAnsi="Times New Roman"/>
          <w:color w:val="00B050"/>
          <w:sz w:val="28"/>
          <w:szCs w:val="28"/>
        </w:rPr>
        <w:t>cognitive</w:t>
      </w:r>
      <w:r w:rsidRPr="0009744A">
        <w:rPr>
          <w:rFonts w:ascii="Times New Roman" w:hAnsi="Times New Roman"/>
          <w:color w:val="00B050"/>
          <w:spacing w:val="-6"/>
          <w:sz w:val="28"/>
          <w:szCs w:val="28"/>
        </w:rPr>
        <w:t xml:space="preserve"> </w:t>
      </w:r>
      <w:r w:rsidRPr="0009744A">
        <w:rPr>
          <w:rFonts w:ascii="Times New Roman" w:hAnsi="Times New Roman"/>
          <w:color w:val="00B050"/>
          <w:sz w:val="28"/>
          <w:szCs w:val="28"/>
        </w:rPr>
        <w:t>hypothesis</w:t>
      </w:r>
    </w:p>
    <w:p w14:paraId="0BD9AA26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Closure</w:t>
      </w:r>
    </w:p>
    <w:p w14:paraId="38611A78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</w:t>
      </w:r>
      <w:proofErr w:type="gramStart"/>
      <w:r w:rsidRPr="00734822">
        <w:rPr>
          <w:rFonts w:ascii="Times New Roman" w:hAnsi="Times New Roman"/>
          <w:sz w:val="28"/>
          <w:szCs w:val="28"/>
          <w:lang w:val="en-US"/>
        </w:rPr>
        <w:t>&gt;  What</w:t>
      </w:r>
      <w:proofErr w:type="gramEnd"/>
      <w:r w:rsidRPr="00734822">
        <w:rPr>
          <w:rFonts w:ascii="Times New Roman" w:hAnsi="Times New Roman"/>
          <w:sz w:val="28"/>
          <w:szCs w:val="28"/>
          <w:lang w:val="en-US"/>
        </w:rPr>
        <w:t xml:space="preserve"> is the definition of intragroup conflict?</w:t>
      </w:r>
    </w:p>
    <w:p w14:paraId="00413CF2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Experiencing conflict between two groups</w:t>
      </w:r>
    </w:p>
    <w:p w14:paraId="61CBD11A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Experiencing conflict between two people</w:t>
      </w:r>
    </w:p>
    <w:p w14:paraId="6321AD55" w14:textId="77777777" w:rsidR="0062524D" w:rsidRPr="0009744A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09744A">
        <w:rPr>
          <w:rFonts w:ascii="Times New Roman" w:hAnsi="Times New Roman"/>
          <w:color w:val="00B050"/>
          <w:sz w:val="28"/>
          <w:szCs w:val="28"/>
        </w:rPr>
        <w:t>Experiencing conflict within a group</w:t>
      </w:r>
    </w:p>
    <w:p w14:paraId="1E038AC5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Experiencing conflict within yourself</w:t>
      </w:r>
    </w:p>
    <w:p w14:paraId="6EE5401F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Which style of conflict management is wrong?</w:t>
      </w:r>
    </w:p>
    <w:p w14:paraId="6BD9DB92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Competing style</w:t>
      </w:r>
    </w:p>
    <w:p w14:paraId="1FC9690D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Accommodating style</w:t>
      </w:r>
    </w:p>
    <w:p w14:paraId="0CCFD8B0" w14:textId="77777777" w:rsidR="0062524D" w:rsidRPr="0009744A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09744A">
        <w:rPr>
          <w:rFonts w:ascii="Times New Roman" w:hAnsi="Times New Roman"/>
          <w:color w:val="00B050"/>
          <w:sz w:val="28"/>
          <w:szCs w:val="28"/>
        </w:rPr>
        <w:t>Confrontation style</w:t>
      </w:r>
    </w:p>
    <w:p w14:paraId="1CB89DEC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lastRenderedPageBreak/>
        <w:t>&lt;variant&gt; Avoiding style</w:t>
      </w:r>
    </w:p>
    <w:p w14:paraId="718F333C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What is conflict?</w:t>
      </w:r>
    </w:p>
    <w:p w14:paraId="1DAD7019" w14:textId="77777777" w:rsidR="0062524D" w:rsidRPr="0009744A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09744A">
        <w:rPr>
          <w:rFonts w:ascii="Times New Roman" w:hAnsi="Times New Roman"/>
          <w:color w:val="00B050"/>
          <w:sz w:val="28"/>
          <w:szCs w:val="28"/>
        </w:rPr>
        <w:t>Two people or groups disagree, and the disagreement causes friction</w:t>
      </w:r>
    </w:p>
    <w:p w14:paraId="21B226C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Rivalry between two groups or individuals over an outcome both seek</w:t>
      </w:r>
    </w:p>
    <w:p w14:paraId="4A859261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Resentment between two groups or individuals</w:t>
      </w:r>
    </w:p>
    <w:p w14:paraId="014D6C08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Two people or groups disagreeing</w:t>
      </w:r>
    </w:p>
    <w:p w14:paraId="12362BC0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Who created the first psychology laboratory?</w:t>
      </w:r>
    </w:p>
    <w:p w14:paraId="43392B1C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Abraham Maslow</w:t>
      </w:r>
    </w:p>
    <w:p w14:paraId="0337A5A8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William James</w:t>
      </w:r>
    </w:p>
    <w:p w14:paraId="08DADCFA" w14:textId="77777777" w:rsidR="0062524D" w:rsidRPr="0009744A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bookmarkStart w:id="4" w:name="_GoBack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&lt;</w:t>
      </w:r>
      <w:proofErr w:type="spellStart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>variantright</w:t>
      </w:r>
      <w:proofErr w:type="spellEnd"/>
      <w:r w:rsidRPr="0009744A">
        <w:rPr>
          <w:rFonts w:ascii="Times New Roman" w:hAnsi="Times New Roman"/>
          <w:color w:val="00B050"/>
          <w:sz w:val="28"/>
          <w:szCs w:val="28"/>
          <w:lang w:val="en-US"/>
        </w:rPr>
        <w:t xml:space="preserve">&gt; </w:t>
      </w:r>
      <w:r w:rsidRPr="0009744A">
        <w:rPr>
          <w:rFonts w:ascii="Times New Roman" w:hAnsi="Times New Roman"/>
          <w:color w:val="00B050"/>
          <w:sz w:val="28"/>
          <w:szCs w:val="28"/>
        </w:rPr>
        <w:t>Wilhelm Wundt</w:t>
      </w:r>
    </w:p>
    <w:bookmarkEnd w:id="4"/>
    <w:p w14:paraId="2D4C7A89" w14:textId="313D5B47" w:rsidR="000B1324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  <w:sectPr w:rsidR="000B1324" w:rsidRPr="00734822">
          <w:pgSz w:w="11910" w:h="16840"/>
          <w:pgMar w:top="1040" w:right="160" w:bottom="1240" w:left="900" w:header="0" w:footer="973" w:gutter="0"/>
          <w:cols w:space="720"/>
        </w:sect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Ivan Pavlov</w:t>
      </w:r>
    </w:p>
    <w:p w14:paraId="6A059B8E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&lt;question&gt; What</w:t>
      </w:r>
      <w:r w:rsidRPr="00734822">
        <w:rPr>
          <w:rFonts w:ascii="Times New Roman" w:hAnsi="Times New Roman"/>
          <w:spacing w:val="2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school</w:t>
      </w:r>
      <w:r w:rsidRPr="00734822">
        <w:rPr>
          <w:rFonts w:ascii="Times New Roman" w:hAnsi="Times New Roman"/>
          <w:spacing w:val="2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of</w:t>
      </w:r>
      <w:r w:rsidRPr="00734822">
        <w:rPr>
          <w:rFonts w:ascii="Times New Roman" w:hAnsi="Times New Roman"/>
          <w:spacing w:val="2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psychology</w:t>
      </w:r>
      <w:r w:rsidRPr="00734822">
        <w:rPr>
          <w:rFonts w:ascii="Times New Roman" w:hAnsi="Times New Roman"/>
          <w:spacing w:val="2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indicates</w:t>
      </w:r>
      <w:r w:rsidRPr="00734822">
        <w:rPr>
          <w:rFonts w:ascii="Times New Roman" w:hAnsi="Times New Roman"/>
          <w:spacing w:val="2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that</w:t>
      </w:r>
      <w:r w:rsidRPr="00734822">
        <w:rPr>
          <w:rFonts w:ascii="Times New Roman" w:hAnsi="Times New Roman"/>
          <w:spacing w:val="2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it</w:t>
      </w:r>
      <w:r w:rsidRPr="00734822">
        <w:rPr>
          <w:rFonts w:ascii="Times New Roman" w:hAnsi="Times New Roman"/>
          <w:spacing w:val="2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is</w:t>
      </w:r>
      <w:r w:rsidRPr="00734822">
        <w:rPr>
          <w:rFonts w:ascii="Times New Roman" w:hAnsi="Times New Roman"/>
          <w:spacing w:val="2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important</w:t>
      </w:r>
      <w:r w:rsidRPr="00734822">
        <w:rPr>
          <w:rFonts w:ascii="Times New Roman" w:hAnsi="Times New Roman"/>
          <w:spacing w:val="2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to</w:t>
      </w:r>
      <w:r w:rsidRPr="00734822">
        <w:rPr>
          <w:rFonts w:ascii="Times New Roman" w:hAnsi="Times New Roman"/>
          <w:spacing w:val="2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study</w:t>
      </w:r>
      <w:r w:rsidRPr="00734822">
        <w:rPr>
          <w:rFonts w:ascii="Times New Roman" w:hAnsi="Times New Roman"/>
          <w:spacing w:val="21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behavior</w:t>
      </w:r>
      <w:r w:rsidRPr="00734822">
        <w:rPr>
          <w:rFonts w:ascii="Times New Roman" w:hAnsi="Times New Roman"/>
          <w:spacing w:val="2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itself,</w:t>
      </w:r>
      <w:r w:rsidRPr="00734822">
        <w:rPr>
          <w:rFonts w:ascii="Times New Roman" w:hAnsi="Times New Roman"/>
          <w:spacing w:val="-67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not the mind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or consciousness?</w:t>
      </w:r>
    </w:p>
    <w:p w14:paraId="742D82DB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variantright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&gt;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</w:rPr>
        <w:t>Behaviorism</w:t>
      </w:r>
      <w:proofErr w:type="spellEnd"/>
    </w:p>
    <w:p w14:paraId="1101F775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Structuralism</w:t>
      </w:r>
    </w:p>
    <w:p w14:paraId="137F0C90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Psychoanalysis</w:t>
      </w:r>
    </w:p>
    <w:p w14:paraId="0C11A79D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Functionalism</w:t>
      </w:r>
    </w:p>
    <w:p w14:paraId="1C57E776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The</w:t>
      </w:r>
      <w:r w:rsidRPr="00734822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principal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assumption</w:t>
      </w:r>
      <w:r w:rsidRPr="00734822">
        <w:rPr>
          <w:rFonts w:ascii="Times New Roman" w:hAnsi="Times New Roman"/>
          <w:spacing w:val="-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of</w:t>
      </w:r>
      <w:r w:rsidRPr="00734822">
        <w:rPr>
          <w:rFonts w:ascii="Times New Roman" w:hAnsi="Times New Roman"/>
          <w:spacing w:val="-7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psychoanalysis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is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that</w:t>
      </w:r>
    </w:p>
    <w:p w14:paraId="735760E5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habits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determine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behaviour</w:t>
      </w:r>
    </w:p>
    <w:p w14:paraId="7A2D38E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human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beings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do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not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have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an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unconscious</w:t>
      </w:r>
      <w:r w:rsidRPr="00734822">
        <w:rPr>
          <w:rFonts w:ascii="Times New Roman" w:hAnsi="Times New Roman"/>
          <w:color w:val="auto"/>
          <w:spacing w:val="-1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mental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life</w:t>
      </w:r>
    </w:p>
    <w:p w14:paraId="33EC3482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variantright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&gt; </w:t>
      </w:r>
      <w:r w:rsidRPr="00734822">
        <w:rPr>
          <w:rFonts w:ascii="Times New Roman" w:hAnsi="Times New Roman"/>
          <w:color w:val="auto"/>
          <w:sz w:val="28"/>
          <w:szCs w:val="28"/>
        </w:rPr>
        <w:t>human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beings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have</w:t>
      </w:r>
      <w:r w:rsidRPr="00734822">
        <w:rPr>
          <w:rFonts w:ascii="Times New Roman" w:hAnsi="Times New Roman"/>
          <w:color w:val="auto"/>
          <w:spacing w:val="-6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an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unconscious</w:t>
      </w:r>
      <w:r w:rsidRPr="00734822">
        <w:rPr>
          <w:rFonts w:ascii="Times New Roman" w:hAnsi="Times New Roman"/>
          <w:color w:val="auto"/>
          <w:spacing w:val="-1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mental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life</w:t>
      </w:r>
    </w:p>
    <w:p w14:paraId="07A72331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all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motives</w:t>
      </w:r>
      <w:r w:rsidRPr="00734822">
        <w:rPr>
          <w:rFonts w:ascii="Times New Roman" w:hAnsi="Times New Roman"/>
          <w:color w:val="auto"/>
          <w:spacing w:val="-1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are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inborn</w:t>
      </w:r>
    </w:p>
    <w:p w14:paraId="31FDB89D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Naturalistic</w:t>
      </w:r>
      <w:r w:rsidRPr="00734822">
        <w:rPr>
          <w:rFonts w:ascii="Times New Roman" w:hAnsi="Times New Roman"/>
          <w:spacing w:val="-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observation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requires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a</w:t>
      </w:r>
      <w:r w:rsidRPr="00734822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researcher</w:t>
      </w:r>
      <w:r w:rsidRPr="00734822">
        <w:rPr>
          <w:rFonts w:ascii="Times New Roman" w:hAnsi="Times New Roman"/>
          <w:spacing w:val="-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to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study</w:t>
      </w:r>
      <w:r w:rsidRPr="00734822">
        <w:rPr>
          <w:rFonts w:ascii="Times New Roman" w:hAnsi="Times New Roman"/>
          <w:spacing w:val="-7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behavior</w:t>
      </w:r>
    </w:p>
    <w:p w14:paraId="6DA02025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in</w:t>
      </w:r>
      <w:r w:rsidRPr="00734822">
        <w:rPr>
          <w:rFonts w:ascii="Times New Roman" w:hAnsi="Times New Roman"/>
          <w:color w:val="auto"/>
          <w:spacing w:val="-1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animals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only</w:t>
      </w:r>
    </w:p>
    <w:p w14:paraId="32FE25BA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variantright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&gt; </w:t>
      </w:r>
      <w:r w:rsidRPr="00734822">
        <w:rPr>
          <w:rFonts w:ascii="Times New Roman" w:hAnsi="Times New Roman"/>
          <w:color w:val="auto"/>
          <w:sz w:val="28"/>
          <w:szCs w:val="28"/>
        </w:rPr>
        <w:t>as</w:t>
      </w:r>
      <w:r w:rsidRPr="00734822">
        <w:rPr>
          <w:rFonts w:ascii="Times New Roman" w:hAnsi="Times New Roman"/>
          <w:color w:val="auto"/>
          <w:spacing w:val="-4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it</w:t>
      </w:r>
      <w:r w:rsidRPr="00734822">
        <w:rPr>
          <w:rFonts w:ascii="Times New Roman" w:hAnsi="Times New Roman"/>
          <w:color w:val="auto"/>
          <w:spacing w:val="-4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is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happening in</w:t>
      </w:r>
      <w:r w:rsidRPr="00734822">
        <w:rPr>
          <w:rFonts w:ascii="Times New Roman" w:hAnsi="Times New Roman"/>
          <w:color w:val="auto"/>
          <w:spacing w:val="-1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its</w:t>
      </w:r>
      <w:r w:rsidRPr="00734822">
        <w:rPr>
          <w:rFonts w:ascii="Times New Roman" w:hAnsi="Times New Roman"/>
          <w:color w:val="auto"/>
          <w:spacing w:val="-4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own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setting</w:t>
      </w:r>
    </w:p>
    <w:p w14:paraId="5AFA14D4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using</w:t>
      </w:r>
      <w:r w:rsidRPr="00734822">
        <w:rPr>
          <w:rFonts w:ascii="Times New Roman" w:hAnsi="Times New Roman"/>
          <w:color w:val="auto"/>
          <w:spacing w:val="-4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two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independent</w:t>
      </w:r>
      <w:r w:rsidRPr="00734822">
        <w:rPr>
          <w:rFonts w:ascii="Times New Roman" w:hAnsi="Times New Roman"/>
          <w:color w:val="auto"/>
          <w:spacing w:val="-7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variables</w:t>
      </w:r>
    </w:p>
    <w:p w14:paraId="46FDF510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by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making sure</w:t>
      </w:r>
      <w:r w:rsidRPr="00734822">
        <w:rPr>
          <w:rFonts w:ascii="Times New Roman" w:hAnsi="Times New Roman"/>
          <w:color w:val="auto"/>
          <w:spacing w:val="-1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subjects know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they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are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being observed</w:t>
      </w:r>
    </w:p>
    <w:p w14:paraId="17AF3DCF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In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an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experiment,</w:t>
      </w:r>
      <w:r w:rsidRPr="00734822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the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control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group</w:t>
      </w:r>
    </w:p>
    <w:p w14:paraId="38E2DD41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variantright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&gt; </w:t>
      </w:r>
      <w:r w:rsidRPr="00734822">
        <w:rPr>
          <w:rFonts w:ascii="Times New Roman" w:hAnsi="Times New Roman"/>
          <w:color w:val="auto"/>
          <w:sz w:val="28"/>
          <w:szCs w:val="28"/>
        </w:rPr>
        <w:t>receives no treatment</w:t>
      </w:r>
    </w:p>
    <w:p w14:paraId="724EE326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receives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a</w:t>
      </w:r>
      <w:r w:rsidRPr="00734822">
        <w:rPr>
          <w:rFonts w:ascii="Times New Roman" w:hAnsi="Times New Roman"/>
          <w:color w:val="auto"/>
          <w:spacing w:val="-6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novel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treatment</w:t>
      </w:r>
    </w:p>
    <w:p w14:paraId="576D0F28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is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expected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to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provide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particularly</w:t>
      </w:r>
      <w:r w:rsidRPr="00734822">
        <w:rPr>
          <w:rFonts w:ascii="Times New Roman" w:hAnsi="Times New Roman"/>
          <w:color w:val="auto"/>
          <w:spacing w:val="-7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interesting</w:t>
      </w:r>
      <w:r w:rsidRPr="00734822">
        <w:rPr>
          <w:rFonts w:ascii="Times New Roman" w:hAnsi="Times New Roman"/>
          <w:color w:val="auto"/>
          <w:spacing w:val="-5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data</w:t>
      </w:r>
    </w:p>
    <w:p w14:paraId="0DEB502B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is</w:t>
      </w:r>
      <w:r w:rsidRPr="00734822">
        <w:rPr>
          <w:rFonts w:ascii="Times New Roman" w:hAnsi="Times New Roman"/>
          <w:color w:val="auto"/>
          <w:spacing w:val="-1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error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variance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group</w:t>
      </w:r>
    </w:p>
    <w:p w14:paraId="176F44E9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The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variable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that</w:t>
      </w:r>
      <w:r w:rsidRPr="00734822">
        <w:rPr>
          <w:rFonts w:ascii="Times New Roman" w:hAnsi="Times New Roman"/>
          <w:spacing w:val="-1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is</w:t>
      </w:r>
      <w:r w:rsidRPr="00734822">
        <w:rPr>
          <w:rFonts w:ascii="Times New Roman" w:hAnsi="Times New Roman"/>
          <w:spacing w:val="-1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assigned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to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the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subjects</w:t>
      </w:r>
      <w:r w:rsidRPr="00734822">
        <w:rPr>
          <w:rFonts w:ascii="Times New Roman" w:hAnsi="Times New Roman"/>
          <w:spacing w:val="-5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by</w:t>
      </w:r>
      <w:r w:rsidRPr="00734822">
        <w:rPr>
          <w:rFonts w:ascii="Times New Roman" w:hAnsi="Times New Roman"/>
          <w:spacing w:val="-6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the</w:t>
      </w:r>
      <w:r w:rsidRPr="00734822"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experimenter</w:t>
      </w:r>
      <w:r w:rsidRPr="00734822">
        <w:rPr>
          <w:rFonts w:ascii="Times New Roman" w:hAnsi="Times New Roman"/>
          <w:spacing w:val="-3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is</w:t>
      </w:r>
      <w:r w:rsidRPr="00734822">
        <w:rPr>
          <w:rFonts w:ascii="Times New Roman" w:hAnsi="Times New Roman"/>
          <w:spacing w:val="-1"/>
          <w:sz w:val="28"/>
          <w:szCs w:val="28"/>
          <w:lang w:val="en-US"/>
        </w:rPr>
        <w:t xml:space="preserve"> </w:t>
      </w:r>
      <w:r w:rsidRPr="00734822">
        <w:rPr>
          <w:rFonts w:ascii="Times New Roman" w:hAnsi="Times New Roman"/>
          <w:sz w:val="28"/>
          <w:szCs w:val="28"/>
          <w:lang w:val="en-US"/>
        </w:rPr>
        <w:t>called</w:t>
      </w:r>
    </w:p>
    <w:p w14:paraId="22B35678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6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dependent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variable</w:t>
      </w:r>
    </w:p>
    <w:p w14:paraId="5508F96F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variantright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&gt;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2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independent</w:t>
      </w:r>
      <w:r w:rsidRPr="00734822">
        <w:rPr>
          <w:rFonts w:ascii="Times New Roman" w:hAnsi="Times New Roman"/>
          <w:color w:val="auto"/>
          <w:spacing w:val="-4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variable</w:t>
      </w:r>
    </w:p>
    <w:p w14:paraId="5455E7DF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6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organismic</w:t>
      </w:r>
      <w:r w:rsidRPr="00734822">
        <w:rPr>
          <w:rFonts w:ascii="Times New Roman" w:hAnsi="Times New Roman"/>
          <w:color w:val="auto"/>
          <w:spacing w:val="-3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variable</w:t>
      </w:r>
    </w:p>
    <w:p w14:paraId="7EAD39F6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the</w:t>
      </w:r>
      <w:r w:rsidRPr="00734822">
        <w:rPr>
          <w:rFonts w:ascii="Times New Roman" w:hAnsi="Times New Roman"/>
          <w:color w:val="auto"/>
          <w:spacing w:val="-4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congruent</w:t>
      </w:r>
      <w:r w:rsidRPr="00734822">
        <w:rPr>
          <w:rFonts w:ascii="Times New Roman" w:hAnsi="Times New Roman"/>
          <w:color w:val="auto"/>
          <w:spacing w:val="-6"/>
          <w:sz w:val="28"/>
          <w:szCs w:val="28"/>
        </w:rPr>
        <w:t xml:space="preserve"> </w:t>
      </w:r>
      <w:r w:rsidRPr="00734822">
        <w:rPr>
          <w:rFonts w:ascii="Times New Roman" w:hAnsi="Times New Roman"/>
          <w:color w:val="auto"/>
          <w:sz w:val="28"/>
          <w:szCs w:val="28"/>
        </w:rPr>
        <w:t>variable</w:t>
      </w:r>
    </w:p>
    <w:p w14:paraId="56959E68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Find the rights type of motivation</w:t>
      </w:r>
    </w:p>
    <w:p w14:paraId="44EAE85A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The id, the ego and superego</w:t>
      </w:r>
    </w:p>
    <w:p w14:paraId="02E0A61B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variantright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&gt; Intrinsic and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exrinsic</w:t>
      </w:r>
      <w:proofErr w:type="spellEnd"/>
    </w:p>
    <w:p w14:paraId="7F511260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Consious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 and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unconsions</w:t>
      </w:r>
      <w:proofErr w:type="spellEnd"/>
    </w:p>
    <w:p w14:paraId="643AF266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Functional and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disfunctional</w:t>
      </w:r>
      <w:proofErr w:type="spellEnd"/>
    </w:p>
    <w:p w14:paraId="447217D5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lastRenderedPageBreak/>
        <w:t>&lt;question&gt; Who is considered to be the “founding father” of psychology in the USA?</w:t>
      </w:r>
    </w:p>
    <w:p w14:paraId="68092BFB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variantright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&gt; </w:t>
      </w:r>
      <w:r w:rsidRPr="00734822">
        <w:rPr>
          <w:rFonts w:ascii="Times New Roman" w:hAnsi="Times New Roman"/>
          <w:color w:val="auto"/>
          <w:sz w:val="28"/>
          <w:szCs w:val="28"/>
        </w:rPr>
        <w:t>William James</w:t>
      </w:r>
    </w:p>
    <w:p w14:paraId="42E921B6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Ivan Pavlov</w:t>
      </w:r>
    </w:p>
    <w:p w14:paraId="04BF21AE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Sigmund Freud</w:t>
      </w:r>
    </w:p>
    <w:p w14:paraId="337BCC88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Hermann 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Abbingaus</w:t>
      </w:r>
      <w:proofErr w:type="spellEnd"/>
    </w:p>
    <w:p w14:paraId="2F62395A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 xml:space="preserve">&lt;question&gt; Managing a person’s own emotions, feelings, experiences </w:t>
      </w:r>
      <w:proofErr w:type="gramStart"/>
      <w:r w:rsidRPr="00734822">
        <w:rPr>
          <w:rFonts w:ascii="Times New Roman" w:hAnsi="Times New Roman"/>
          <w:sz w:val="28"/>
          <w:szCs w:val="28"/>
          <w:lang w:val="en-US"/>
        </w:rPr>
        <w:t>is</w:t>
      </w:r>
      <w:proofErr w:type="gramEnd"/>
      <w:r w:rsidRPr="00734822">
        <w:rPr>
          <w:rFonts w:ascii="Times New Roman" w:hAnsi="Times New Roman"/>
          <w:sz w:val="28"/>
          <w:szCs w:val="28"/>
          <w:lang w:val="en-US"/>
        </w:rPr>
        <w:t xml:space="preserve"> called-</w:t>
      </w:r>
    </w:p>
    <w:p w14:paraId="663EF128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Self-government</w:t>
      </w:r>
    </w:p>
    <w:p w14:paraId="17B685F8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variantright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&gt; Self-regulation</w:t>
      </w:r>
    </w:p>
    <w:p w14:paraId="503E26ED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Self-control</w:t>
      </w:r>
    </w:p>
    <w:p w14:paraId="7B6835E6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Self-development</w:t>
      </w:r>
    </w:p>
    <w:p w14:paraId="67E8B6A8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Emotional intelligence is about which one of the following?</w:t>
      </w:r>
    </w:p>
    <w:p w14:paraId="65B43FD8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Participating in, understanding and regulating conversations under stress</w:t>
      </w:r>
    </w:p>
    <w:p w14:paraId="4F022220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Applying the behaviors that come from having a high IQ to social situations</w:t>
      </w:r>
    </w:p>
    <w:p w14:paraId="1FE40B9B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&lt;variant&gt; Perceiving, understanding and regulating emotions under stress</w:t>
      </w:r>
    </w:p>
    <w:p w14:paraId="0A9DF4F5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variantright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&gt; Perceiving, understanding and regulating emotions effectively</w:t>
      </w:r>
    </w:p>
    <w:p w14:paraId="68CAFE98" w14:textId="77777777" w:rsidR="0062524D" w:rsidRPr="00734822" w:rsidRDefault="0062524D" w:rsidP="0062524D">
      <w:pPr>
        <w:pStyle w:val="a1"/>
        <w:numPr>
          <w:ilvl w:val="0"/>
          <w:numId w:val="0"/>
        </w:numPr>
        <w:rPr>
          <w:rFonts w:ascii="Times New Roman" w:hAnsi="Times New Roman"/>
          <w:sz w:val="28"/>
          <w:szCs w:val="28"/>
          <w:lang w:val="en-US"/>
        </w:rPr>
      </w:pPr>
      <w:r w:rsidRPr="00734822">
        <w:rPr>
          <w:rFonts w:ascii="Times New Roman" w:hAnsi="Times New Roman"/>
          <w:sz w:val="28"/>
          <w:szCs w:val="28"/>
          <w:lang w:val="en-US"/>
        </w:rPr>
        <w:t>&lt;question&gt; A person with high emotional intelligence is likely to do which of the following?</w:t>
      </w:r>
    </w:p>
    <w:p w14:paraId="4E95F1C6" w14:textId="77777777" w:rsidR="0062524D" w:rsidRPr="00734822" w:rsidRDefault="0062524D" w:rsidP="0062524D">
      <w:pPr>
        <w:pStyle w:val="a"/>
        <w:numPr>
          <w:ilvl w:val="0"/>
          <w:numId w:val="0"/>
        </w:numPr>
        <w:spacing w:before="240"/>
        <w:outlineLvl w:val="0"/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Use emotional information wisely</w:t>
      </w:r>
    </w:p>
    <w:p w14:paraId="696909A0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Establish positive relationships with others</w:t>
      </w:r>
    </w:p>
    <w:p w14:paraId="7DA33103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&lt;variant&gt; </w:t>
      </w:r>
      <w:r w:rsidRPr="00734822">
        <w:rPr>
          <w:rFonts w:ascii="Times New Roman" w:hAnsi="Times New Roman"/>
          <w:color w:val="auto"/>
          <w:sz w:val="28"/>
          <w:szCs w:val="28"/>
        </w:rPr>
        <w:t>Further harmony and cooperation</w:t>
      </w:r>
    </w:p>
    <w:p w14:paraId="789C43E3" w14:textId="77777777" w:rsidR="0062524D" w:rsidRPr="00734822" w:rsidRDefault="0062524D" w:rsidP="0062524D">
      <w:pPr>
        <w:pStyle w:val="a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  <w:lang w:val="en-US"/>
        </w:rPr>
      </w:pPr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&lt;</w:t>
      </w:r>
      <w:proofErr w:type="spellStart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>variantright</w:t>
      </w:r>
      <w:proofErr w:type="spellEnd"/>
      <w:r w:rsidRPr="00734822">
        <w:rPr>
          <w:rFonts w:ascii="Times New Roman" w:hAnsi="Times New Roman"/>
          <w:color w:val="auto"/>
          <w:sz w:val="28"/>
          <w:szCs w:val="28"/>
          <w:lang w:val="en-US"/>
        </w:rPr>
        <w:t xml:space="preserve">&gt; </w:t>
      </w:r>
      <w:r w:rsidRPr="00734822">
        <w:rPr>
          <w:rFonts w:ascii="Times New Roman" w:hAnsi="Times New Roman"/>
          <w:color w:val="auto"/>
          <w:sz w:val="28"/>
          <w:szCs w:val="28"/>
        </w:rPr>
        <w:t>All of the answers are correct.</w:t>
      </w:r>
    </w:p>
    <w:p w14:paraId="1DE548CA" w14:textId="77777777" w:rsidR="0062524D" w:rsidRPr="00734822" w:rsidRDefault="0062524D" w:rsidP="0062524D">
      <w:pPr>
        <w:rPr>
          <w:sz w:val="28"/>
          <w:szCs w:val="28"/>
        </w:rPr>
      </w:pPr>
    </w:p>
    <w:p w14:paraId="00262176" w14:textId="77777777" w:rsidR="0062524D" w:rsidRPr="00734822" w:rsidRDefault="0062524D" w:rsidP="0062524D"/>
    <w:p w14:paraId="1D93A935" w14:textId="3BBBA7F5" w:rsidR="00C822E2" w:rsidRPr="00061615" w:rsidRDefault="00C822E2" w:rsidP="0062524D">
      <w:pPr>
        <w:pStyle w:val="a"/>
        <w:numPr>
          <w:ilvl w:val="0"/>
          <w:numId w:val="0"/>
        </w:numPr>
        <w:ind w:left="360"/>
        <w:rPr>
          <w:rFonts w:ascii="Times New Roman" w:hAnsi="Times New Roman"/>
          <w:lang w:val="en-US"/>
        </w:rPr>
      </w:pPr>
    </w:p>
    <w:sectPr w:rsidR="00C822E2" w:rsidRPr="00061615" w:rsidSect="00E65804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75336"/>
    <w:multiLevelType w:val="hybridMultilevel"/>
    <w:tmpl w:val="4BFA40E0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399C"/>
    <w:multiLevelType w:val="multilevel"/>
    <w:tmpl w:val="38BA98F4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D3"/>
    <w:rsid w:val="000018BC"/>
    <w:rsid w:val="000040BF"/>
    <w:rsid w:val="00005527"/>
    <w:rsid w:val="00021363"/>
    <w:rsid w:val="00027B72"/>
    <w:rsid w:val="00031067"/>
    <w:rsid w:val="00054C40"/>
    <w:rsid w:val="00061615"/>
    <w:rsid w:val="000637B8"/>
    <w:rsid w:val="00064F06"/>
    <w:rsid w:val="000726AA"/>
    <w:rsid w:val="000753CB"/>
    <w:rsid w:val="0009744A"/>
    <w:rsid w:val="000A3164"/>
    <w:rsid w:val="000B1324"/>
    <w:rsid w:val="000C24E1"/>
    <w:rsid w:val="000D0674"/>
    <w:rsid w:val="00100F25"/>
    <w:rsid w:val="00112CB0"/>
    <w:rsid w:val="0011799E"/>
    <w:rsid w:val="0012332B"/>
    <w:rsid w:val="001327B1"/>
    <w:rsid w:val="00134B70"/>
    <w:rsid w:val="00154C64"/>
    <w:rsid w:val="0016103A"/>
    <w:rsid w:val="00173F67"/>
    <w:rsid w:val="001872F4"/>
    <w:rsid w:val="00194FDB"/>
    <w:rsid w:val="001B4FF3"/>
    <w:rsid w:val="001C023B"/>
    <w:rsid w:val="001C2349"/>
    <w:rsid w:val="001D4FC7"/>
    <w:rsid w:val="00203078"/>
    <w:rsid w:val="00206F83"/>
    <w:rsid w:val="0020717A"/>
    <w:rsid w:val="00207626"/>
    <w:rsid w:val="002175A0"/>
    <w:rsid w:val="002226ED"/>
    <w:rsid w:val="00224DF7"/>
    <w:rsid w:val="00264F72"/>
    <w:rsid w:val="00266627"/>
    <w:rsid w:val="00266D7E"/>
    <w:rsid w:val="002734BF"/>
    <w:rsid w:val="0027715D"/>
    <w:rsid w:val="00282B2F"/>
    <w:rsid w:val="002B6EBC"/>
    <w:rsid w:val="002C7C4F"/>
    <w:rsid w:val="002E2AA6"/>
    <w:rsid w:val="002F29AF"/>
    <w:rsid w:val="003112B6"/>
    <w:rsid w:val="003257AC"/>
    <w:rsid w:val="00332E0E"/>
    <w:rsid w:val="00345C94"/>
    <w:rsid w:val="00352BD3"/>
    <w:rsid w:val="003618AD"/>
    <w:rsid w:val="00366F2F"/>
    <w:rsid w:val="00370D67"/>
    <w:rsid w:val="00396079"/>
    <w:rsid w:val="00396BE0"/>
    <w:rsid w:val="003A55D3"/>
    <w:rsid w:val="003B3263"/>
    <w:rsid w:val="003C63AA"/>
    <w:rsid w:val="003D120B"/>
    <w:rsid w:val="003D3D54"/>
    <w:rsid w:val="00413752"/>
    <w:rsid w:val="004443EC"/>
    <w:rsid w:val="004475BA"/>
    <w:rsid w:val="00450E3C"/>
    <w:rsid w:val="004564EC"/>
    <w:rsid w:val="0046571F"/>
    <w:rsid w:val="00470D00"/>
    <w:rsid w:val="00482386"/>
    <w:rsid w:val="00490CA8"/>
    <w:rsid w:val="00494DBC"/>
    <w:rsid w:val="00496052"/>
    <w:rsid w:val="00497F50"/>
    <w:rsid w:val="004D0682"/>
    <w:rsid w:val="004D57DA"/>
    <w:rsid w:val="004E436F"/>
    <w:rsid w:val="004F4B4C"/>
    <w:rsid w:val="00521267"/>
    <w:rsid w:val="00523AFD"/>
    <w:rsid w:val="005356DD"/>
    <w:rsid w:val="00537007"/>
    <w:rsid w:val="005509B7"/>
    <w:rsid w:val="005D51E3"/>
    <w:rsid w:val="006028D8"/>
    <w:rsid w:val="006064E3"/>
    <w:rsid w:val="0061431B"/>
    <w:rsid w:val="00623978"/>
    <w:rsid w:val="0062524D"/>
    <w:rsid w:val="00640047"/>
    <w:rsid w:val="006531A6"/>
    <w:rsid w:val="00654256"/>
    <w:rsid w:val="006669AA"/>
    <w:rsid w:val="00672A9F"/>
    <w:rsid w:val="006B1CFD"/>
    <w:rsid w:val="006D3869"/>
    <w:rsid w:val="006E1375"/>
    <w:rsid w:val="006E3E6B"/>
    <w:rsid w:val="006E5AAB"/>
    <w:rsid w:val="006E6734"/>
    <w:rsid w:val="006F429F"/>
    <w:rsid w:val="006F7338"/>
    <w:rsid w:val="007125BA"/>
    <w:rsid w:val="00713970"/>
    <w:rsid w:val="0071725A"/>
    <w:rsid w:val="00722597"/>
    <w:rsid w:val="0072469C"/>
    <w:rsid w:val="00726BCD"/>
    <w:rsid w:val="00730107"/>
    <w:rsid w:val="0076202F"/>
    <w:rsid w:val="0076365D"/>
    <w:rsid w:val="00767EE0"/>
    <w:rsid w:val="00771813"/>
    <w:rsid w:val="00776F97"/>
    <w:rsid w:val="007A4B03"/>
    <w:rsid w:val="00806947"/>
    <w:rsid w:val="0081393B"/>
    <w:rsid w:val="00815EB4"/>
    <w:rsid w:val="00842C77"/>
    <w:rsid w:val="00845E8D"/>
    <w:rsid w:val="00855E0E"/>
    <w:rsid w:val="00861A28"/>
    <w:rsid w:val="00880B24"/>
    <w:rsid w:val="00885F57"/>
    <w:rsid w:val="00887545"/>
    <w:rsid w:val="00893318"/>
    <w:rsid w:val="008A0643"/>
    <w:rsid w:val="008A22DB"/>
    <w:rsid w:val="008B3A4C"/>
    <w:rsid w:val="008C6CE1"/>
    <w:rsid w:val="008D21E9"/>
    <w:rsid w:val="008D59CB"/>
    <w:rsid w:val="008D6CB8"/>
    <w:rsid w:val="008E5496"/>
    <w:rsid w:val="008E624B"/>
    <w:rsid w:val="00900562"/>
    <w:rsid w:val="009028A5"/>
    <w:rsid w:val="00954E8D"/>
    <w:rsid w:val="0096180F"/>
    <w:rsid w:val="00987FDB"/>
    <w:rsid w:val="009958C7"/>
    <w:rsid w:val="009A72A0"/>
    <w:rsid w:val="009B18BE"/>
    <w:rsid w:val="009B5F67"/>
    <w:rsid w:val="009C2EF0"/>
    <w:rsid w:val="009C5894"/>
    <w:rsid w:val="009D1026"/>
    <w:rsid w:val="009D3DF1"/>
    <w:rsid w:val="009D4782"/>
    <w:rsid w:val="00A10504"/>
    <w:rsid w:val="00A20A15"/>
    <w:rsid w:val="00A22316"/>
    <w:rsid w:val="00A229F5"/>
    <w:rsid w:val="00A24968"/>
    <w:rsid w:val="00A256B2"/>
    <w:rsid w:val="00A2635B"/>
    <w:rsid w:val="00A51410"/>
    <w:rsid w:val="00A53263"/>
    <w:rsid w:val="00A73801"/>
    <w:rsid w:val="00A7688D"/>
    <w:rsid w:val="00A8144B"/>
    <w:rsid w:val="00A83B4E"/>
    <w:rsid w:val="00A90E6C"/>
    <w:rsid w:val="00A95EB7"/>
    <w:rsid w:val="00AA23CE"/>
    <w:rsid w:val="00AB4549"/>
    <w:rsid w:val="00AB4DBA"/>
    <w:rsid w:val="00AE7A57"/>
    <w:rsid w:val="00AF2063"/>
    <w:rsid w:val="00AF331F"/>
    <w:rsid w:val="00B0073C"/>
    <w:rsid w:val="00B1411A"/>
    <w:rsid w:val="00B14348"/>
    <w:rsid w:val="00B21D3D"/>
    <w:rsid w:val="00B26682"/>
    <w:rsid w:val="00B54E70"/>
    <w:rsid w:val="00B65726"/>
    <w:rsid w:val="00B71B5E"/>
    <w:rsid w:val="00B71DEB"/>
    <w:rsid w:val="00B75C2D"/>
    <w:rsid w:val="00B86AA0"/>
    <w:rsid w:val="00B91924"/>
    <w:rsid w:val="00B928EE"/>
    <w:rsid w:val="00BA1BF1"/>
    <w:rsid w:val="00BB18D4"/>
    <w:rsid w:val="00BB2502"/>
    <w:rsid w:val="00BC0923"/>
    <w:rsid w:val="00BC4B3E"/>
    <w:rsid w:val="00BD6799"/>
    <w:rsid w:val="00BE2CE7"/>
    <w:rsid w:val="00BE2D78"/>
    <w:rsid w:val="00BE4C9A"/>
    <w:rsid w:val="00BE7EB3"/>
    <w:rsid w:val="00C05EAB"/>
    <w:rsid w:val="00C21336"/>
    <w:rsid w:val="00C3223D"/>
    <w:rsid w:val="00C35BB1"/>
    <w:rsid w:val="00C36BFA"/>
    <w:rsid w:val="00C773B7"/>
    <w:rsid w:val="00C777AC"/>
    <w:rsid w:val="00C822E2"/>
    <w:rsid w:val="00C910BC"/>
    <w:rsid w:val="00CA50C8"/>
    <w:rsid w:val="00CD189C"/>
    <w:rsid w:val="00CD30F7"/>
    <w:rsid w:val="00D009B3"/>
    <w:rsid w:val="00D020A2"/>
    <w:rsid w:val="00D146BB"/>
    <w:rsid w:val="00D21FDB"/>
    <w:rsid w:val="00D25758"/>
    <w:rsid w:val="00D31385"/>
    <w:rsid w:val="00D313E6"/>
    <w:rsid w:val="00D36A83"/>
    <w:rsid w:val="00D715A2"/>
    <w:rsid w:val="00D71FB2"/>
    <w:rsid w:val="00D73CF4"/>
    <w:rsid w:val="00D761B0"/>
    <w:rsid w:val="00D86996"/>
    <w:rsid w:val="00D95117"/>
    <w:rsid w:val="00DA2406"/>
    <w:rsid w:val="00DB3DE6"/>
    <w:rsid w:val="00DC7B33"/>
    <w:rsid w:val="00DF4C97"/>
    <w:rsid w:val="00E0351C"/>
    <w:rsid w:val="00E14DDA"/>
    <w:rsid w:val="00E3192F"/>
    <w:rsid w:val="00E5259D"/>
    <w:rsid w:val="00E65804"/>
    <w:rsid w:val="00E67CD9"/>
    <w:rsid w:val="00EC7948"/>
    <w:rsid w:val="00F35097"/>
    <w:rsid w:val="00F365B1"/>
    <w:rsid w:val="00F608D8"/>
    <w:rsid w:val="00F67631"/>
    <w:rsid w:val="00F7277A"/>
    <w:rsid w:val="00F73879"/>
    <w:rsid w:val="00F77C6E"/>
    <w:rsid w:val="00F802B7"/>
    <w:rsid w:val="00F97318"/>
    <w:rsid w:val="00FA3CE5"/>
    <w:rsid w:val="00FB162A"/>
    <w:rsid w:val="00FB31A1"/>
    <w:rsid w:val="00FB60E7"/>
    <w:rsid w:val="00FD274B"/>
    <w:rsid w:val="00FD594A"/>
    <w:rsid w:val="00F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33E16"/>
  <w15:docId w15:val="{C22D9E83-B21F-45F6-9191-0A655D1C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3A55D3"/>
    <w:rPr>
      <w:sz w:val="24"/>
      <w:szCs w:val="24"/>
    </w:rPr>
  </w:style>
  <w:style w:type="paragraph" w:styleId="3">
    <w:name w:val="heading 3"/>
    <w:basedOn w:val="a2"/>
    <w:next w:val="a2"/>
    <w:link w:val="30"/>
    <w:qFormat/>
    <w:rsid w:val="0016103A"/>
    <w:pPr>
      <w:keepNext/>
      <w:widowControl w:val="0"/>
      <w:numPr>
        <w:numId w:val="2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ind w:left="720"/>
      <w:jc w:val="both"/>
      <w:outlineLvl w:val="2"/>
    </w:pPr>
    <w:rPr>
      <w:rFonts w:ascii="Arial" w:hAnsi="Arial" w:cs="Arial"/>
      <w:b/>
      <w:bCs/>
      <w:lang w:val="uk-UA"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ВесОтвета"/>
    <w:rsid w:val="00D86996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character" w:customStyle="1" w:styleId="a7">
    <w:name w:val="Пропуск"/>
    <w:rsid w:val="00726BCD"/>
    <w:rPr>
      <w:bdr w:val="single" w:sz="4" w:space="0" w:color="auto"/>
      <w:shd w:val="clear" w:color="auto" w:fill="CCFFCC"/>
      <w:lang w:val="ru-RU"/>
    </w:rPr>
  </w:style>
  <w:style w:type="paragraph" w:customStyle="1" w:styleId="a8">
    <w:name w:val="Комментарий"/>
    <w:next w:val="a2"/>
    <w:rsid w:val="000D0674"/>
    <w:pPr>
      <w:spacing w:after="120"/>
      <w:ind w:left="567"/>
    </w:pPr>
    <w:rPr>
      <w:rFonts w:ascii="Verdana" w:hAnsi="Verdana"/>
      <w:color w:val="0000FF"/>
      <w:szCs w:val="24"/>
      <w:lang w:val="en-GB"/>
    </w:rPr>
  </w:style>
  <w:style w:type="paragraph" w:customStyle="1" w:styleId="a9">
    <w:name w:val="Утверждение"/>
    <w:next w:val="aa"/>
    <w:rsid w:val="000D0674"/>
    <w:pPr>
      <w:shd w:val="clear" w:color="auto" w:fill="E7F1FF"/>
      <w:ind w:left="284" w:right="1134"/>
    </w:pPr>
    <w:rPr>
      <w:rFonts w:ascii="Verdana" w:hAnsi="Verdana"/>
      <w:szCs w:val="24"/>
      <w:lang w:val="en-GB"/>
    </w:rPr>
  </w:style>
  <w:style w:type="paragraph" w:customStyle="1" w:styleId="a1">
    <w:name w:val="ВопрМножВыбор"/>
    <w:next w:val="a"/>
    <w:rsid w:val="00E0351C"/>
    <w:pPr>
      <w:numPr>
        <w:numId w:val="1"/>
      </w:numPr>
      <w:spacing w:before="240" w:after="120"/>
      <w:outlineLvl w:val="0"/>
    </w:pPr>
    <w:rPr>
      <w:rFonts w:ascii="Arial" w:hAnsi="Arial"/>
      <w:b/>
      <w:sz w:val="24"/>
      <w:szCs w:val="24"/>
      <w:lang w:val="ru-RU"/>
    </w:rPr>
  </w:style>
  <w:style w:type="paragraph" w:customStyle="1" w:styleId="a">
    <w:name w:val="НеверныйОтвет"/>
    <w:rsid w:val="006D3869"/>
    <w:pPr>
      <w:numPr>
        <w:numId w:val="4"/>
      </w:numPr>
      <w:spacing w:after="120"/>
    </w:pPr>
    <w:rPr>
      <w:rFonts w:ascii="Verdana" w:hAnsi="Verdana"/>
      <w:color w:val="FF0000"/>
      <w:lang w:val="en-GB"/>
    </w:rPr>
  </w:style>
  <w:style w:type="paragraph" w:customStyle="1" w:styleId="a0">
    <w:name w:val="ВерныйОтвет"/>
    <w:basedOn w:val="a"/>
    <w:rsid w:val="00654256"/>
    <w:pPr>
      <w:numPr>
        <w:numId w:val="3"/>
      </w:numPr>
    </w:pPr>
    <w:rPr>
      <w:color w:val="008000"/>
    </w:rPr>
  </w:style>
  <w:style w:type="paragraph" w:customStyle="1" w:styleId="aa">
    <w:name w:val="ОтветНаУтвержд"/>
    <w:next w:val="a9"/>
    <w:rsid w:val="000D0674"/>
    <w:pPr>
      <w:shd w:val="clear" w:color="auto" w:fill="FFFFCC"/>
      <w:spacing w:after="120"/>
      <w:ind w:left="1134"/>
      <w:jc w:val="right"/>
    </w:pPr>
    <w:rPr>
      <w:rFonts w:ascii="Verdana" w:hAnsi="Verdana"/>
      <w:szCs w:val="24"/>
      <w:lang w:val="en-GB"/>
    </w:rPr>
  </w:style>
  <w:style w:type="paragraph" w:customStyle="1" w:styleId="ab">
    <w:name w:val="ВопрКороткийОтв"/>
    <w:basedOn w:val="a1"/>
    <w:next w:val="a0"/>
    <w:rsid w:val="002C7C4F"/>
  </w:style>
  <w:style w:type="paragraph" w:customStyle="1" w:styleId="ac">
    <w:name w:val="ВопрПропущСлово"/>
    <w:basedOn w:val="a1"/>
    <w:rsid w:val="002C7C4F"/>
  </w:style>
  <w:style w:type="paragraph" w:customStyle="1" w:styleId="ad">
    <w:name w:val="ВопрНаСопоставление"/>
    <w:basedOn w:val="a1"/>
    <w:next w:val="a9"/>
    <w:rsid w:val="002C7C4F"/>
  </w:style>
  <w:style w:type="paragraph" w:customStyle="1" w:styleId="ae">
    <w:name w:val="ВерноеУтвержд"/>
    <w:basedOn w:val="a1"/>
    <w:rsid w:val="002C7C4F"/>
    <w:rPr>
      <w:color w:val="008000"/>
    </w:rPr>
  </w:style>
  <w:style w:type="paragraph" w:customStyle="1" w:styleId="af">
    <w:name w:val="НеверноеУтвержд"/>
    <w:basedOn w:val="a1"/>
    <w:rsid w:val="002C7C4F"/>
    <w:rPr>
      <w:color w:val="FF0000"/>
    </w:rPr>
  </w:style>
  <w:style w:type="paragraph" w:customStyle="1" w:styleId="af0">
    <w:name w:val="ВопрЧисловой"/>
    <w:basedOn w:val="a1"/>
    <w:next w:val="a0"/>
    <w:rsid w:val="002C7C4F"/>
  </w:style>
  <w:style w:type="paragraph" w:customStyle="1" w:styleId="af1">
    <w:name w:val="Описание"/>
    <w:basedOn w:val="a1"/>
    <w:rsid w:val="00954E8D"/>
  </w:style>
  <w:style w:type="paragraph" w:customStyle="1" w:styleId="af2">
    <w:name w:val="ВопрЭссе"/>
    <w:basedOn w:val="ac"/>
    <w:rsid w:val="00154C64"/>
    <w:rPr>
      <w:color w:val="800080"/>
    </w:rPr>
  </w:style>
  <w:style w:type="paragraph" w:customStyle="1" w:styleId="af3">
    <w:name w:val="Категория"/>
    <w:rsid w:val="00E0351C"/>
    <w:pPr>
      <w:shd w:val="clear" w:color="auto" w:fill="FF9900"/>
      <w:spacing w:before="480"/>
      <w:jc w:val="center"/>
    </w:pPr>
    <w:rPr>
      <w:rFonts w:ascii="Arial" w:hAnsi="Arial"/>
      <w:b/>
      <w:sz w:val="28"/>
      <w:szCs w:val="28"/>
      <w:lang w:val="ru-RU"/>
    </w:rPr>
  </w:style>
  <w:style w:type="paragraph" w:styleId="af4">
    <w:name w:val="Document Map"/>
    <w:basedOn w:val="a2"/>
    <w:semiHidden/>
    <w:rsid w:val="00987FD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5">
    <w:name w:val="No Spacing"/>
    <w:uiPriority w:val="1"/>
    <w:qFormat/>
    <w:rsid w:val="006F7338"/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List Paragraph"/>
    <w:basedOn w:val="a2"/>
    <w:uiPriority w:val="1"/>
    <w:qFormat/>
    <w:rsid w:val="006F7338"/>
    <w:pPr>
      <w:ind w:left="720"/>
      <w:contextualSpacing/>
    </w:pPr>
  </w:style>
  <w:style w:type="paragraph" w:customStyle="1" w:styleId="Timesnewroman">
    <w:name w:val="Times new roman"/>
    <w:basedOn w:val="a2"/>
    <w:rsid w:val="006F7338"/>
    <w:rPr>
      <w:lang w:eastAsia="ru-RU"/>
    </w:rPr>
  </w:style>
  <w:style w:type="character" w:styleId="af7">
    <w:name w:val="Hyperlink"/>
    <w:basedOn w:val="a3"/>
    <w:unhideWhenUsed/>
    <w:rsid w:val="00332E0E"/>
    <w:rPr>
      <w:color w:val="0563C1" w:themeColor="hyperlink"/>
      <w:u w:val="single"/>
    </w:rPr>
  </w:style>
  <w:style w:type="character" w:styleId="af8">
    <w:name w:val="Unresolved Mention"/>
    <w:basedOn w:val="a3"/>
    <w:uiPriority w:val="99"/>
    <w:semiHidden/>
    <w:unhideWhenUsed/>
    <w:rsid w:val="00332E0E"/>
    <w:rPr>
      <w:color w:val="605E5C"/>
      <w:shd w:val="clear" w:color="auto" w:fill="E1DFDD"/>
    </w:rPr>
  </w:style>
  <w:style w:type="character" w:customStyle="1" w:styleId="30">
    <w:name w:val="Заголовок 3 Знак"/>
    <w:basedOn w:val="a3"/>
    <w:link w:val="3"/>
    <w:rsid w:val="00C822E2"/>
    <w:rPr>
      <w:rFonts w:ascii="Arial" w:hAnsi="Arial" w:cs="Arial"/>
      <w:b/>
      <w:bCs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7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908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2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4267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251012944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12413300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155257446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ivepsychology.com/defensive-pessimism/" TargetMode="External"/><Relationship Id="rId13" Type="http://schemas.openxmlformats.org/officeDocument/2006/relationships/hyperlink" Target="https://positivepsychology.com/character-strength-kindn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ivepsychology.com/self-discipline-exercises/" TargetMode="External"/><Relationship Id="rId12" Type="http://schemas.openxmlformats.org/officeDocument/2006/relationships/hyperlink" Target="https://positivepsychology.com/defensive-pessimis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sitivepsychology.com/defensive-pessimism/" TargetMode="External"/><Relationship Id="rId11" Type="http://schemas.openxmlformats.org/officeDocument/2006/relationships/hyperlink" Target="https://positivepsychology.com/character-strength-kindness/" TargetMode="External"/><Relationship Id="rId5" Type="http://schemas.openxmlformats.org/officeDocument/2006/relationships/hyperlink" Target="https://positivepsychology.com/character-strength-kindnes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ositivepsychology.com/defensive-pessimi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itivepsychology.com/character-strength-kindness/" TargetMode="External"/><Relationship Id="rId14" Type="http://schemas.openxmlformats.org/officeDocument/2006/relationships/hyperlink" Target="https://positivepsychology.com/defensive-pessimis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odle_FullRussi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Moodle_FullRussian.dot</Template>
  <TotalTime>3</TotalTime>
  <Pages>23</Pages>
  <Words>4405</Words>
  <Characters>25111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GIFT Template</vt:lpstr>
    </vt:vector>
  </TitlesOfParts>
  <Company/>
  <LinksUpToDate>false</LinksUpToDate>
  <CharactersWithSpaces>29458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 Template</dc:title>
  <dc:creator>xcom</dc:creator>
  <cp:lastModifiedBy>User</cp:lastModifiedBy>
  <cp:revision>4</cp:revision>
  <cp:lastPrinted>1900-12-31T18:00:00Z</cp:lastPrinted>
  <dcterms:created xsi:type="dcterms:W3CDTF">2023-12-18T10:10:00Z</dcterms:created>
  <dcterms:modified xsi:type="dcterms:W3CDTF">2023-12-18T10:12:00Z</dcterms:modified>
</cp:coreProperties>
</file>